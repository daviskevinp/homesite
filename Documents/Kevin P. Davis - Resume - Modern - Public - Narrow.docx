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pPr w:leftFromText="180" w:rightFromText="180" w:vertAnchor="text" w:horzAnchor="margin" w:tblpY="734"/>
        <w:tblOverlap w:val="never"/>
        <w:tblW w:w="10141" w:type="dxa"/>
        <w:tblLook w:val="04A0" w:firstRow="1" w:lastRow="0" w:firstColumn="1" w:lastColumn="0" w:noHBand="0" w:noVBand="1"/>
      </w:tblPr>
      <w:tblGrid>
        <w:gridCol w:w="10141"/>
      </w:tblGrid>
      <w:tr w:rsidR="00660E5D" w:rsidRPr="00660E5D" w:rsidTr="00694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41" w:type="dxa"/>
            <w:tcBorders>
              <w:top w:val="nil"/>
              <w:left w:val="nil"/>
              <w:bottom w:val="nil"/>
              <w:right w:val="nil"/>
            </w:tcBorders>
          </w:tcPr>
          <w:p w:rsidR="00694CFE" w:rsidRPr="00660E5D" w:rsidRDefault="00694CFE" w:rsidP="00694CFE">
            <w:pPr>
              <w:pStyle w:val="ContactInfo"/>
              <w:tabs>
                <w:tab w:val="left" w:pos="8076"/>
                <w:tab w:val="right" w:pos="10080"/>
              </w:tabs>
              <w:jc w:val="center"/>
              <w:rPr>
                <w:rFonts w:cs="Segoe UI"/>
                <w:b w:val="0"/>
                <w:color w:val="808080" w:themeColor="background1" w:themeShade="80"/>
              </w:rPr>
            </w:pPr>
            <w:r w:rsidRPr="00660E5D">
              <w:rPr>
                <w:rFonts w:cs="Segoe UI"/>
                <w:b w:val="0"/>
                <w:color w:val="808080" w:themeColor="background1" w:themeShade="80"/>
              </w:rPr>
              <w:t>kevin@kevinpdavis.com</w:t>
            </w:r>
            <w:r w:rsidRPr="00660E5D">
              <w:rPr>
                <w:rFonts w:cs="Segoe UI"/>
                <w:color w:val="808080" w:themeColor="background1" w:themeShade="80"/>
              </w:rPr>
              <w:t xml:space="preserve"> |</w:t>
            </w:r>
            <w:r w:rsidRPr="00660E5D">
              <w:rPr>
                <w:rFonts w:cs="Segoe UI"/>
                <w:b w:val="0"/>
                <w:color w:val="808080" w:themeColor="background1" w:themeShade="80"/>
              </w:rPr>
              <w:t xml:space="preserve"> @kevinpdavis </w:t>
            </w:r>
            <w:r w:rsidRPr="00660E5D">
              <w:rPr>
                <w:rFonts w:cs="Segoe UI"/>
                <w:color w:val="808080" w:themeColor="background1" w:themeShade="80"/>
              </w:rPr>
              <w:t>|</w:t>
            </w:r>
            <w:r w:rsidRPr="00660E5D">
              <w:rPr>
                <w:rFonts w:cs="Segoe UI"/>
                <w:b w:val="0"/>
                <w:color w:val="808080" w:themeColor="background1" w:themeShade="80"/>
              </w:rPr>
              <w:t xml:space="preserve"> </w:t>
            </w:r>
            <w:hyperlink r:id="rId10" w:history="1">
              <w:r w:rsidRPr="00660E5D">
                <w:rPr>
                  <w:rStyle w:val="Hyperlink"/>
                  <w:rFonts w:cs="Segoe UI"/>
                  <w:b w:val="0"/>
                  <w:bCs w:val="0"/>
                  <w:color w:val="808080" w:themeColor="background1" w:themeShade="80"/>
                </w:rPr>
                <w:t>http://www.kevinpdavis.com</w:t>
              </w:r>
            </w:hyperlink>
            <w:r w:rsidRPr="00660E5D">
              <w:rPr>
                <w:rFonts w:cs="Segoe UI"/>
                <w:color w:val="808080" w:themeColor="background1" w:themeShade="80"/>
              </w:rPr>
              <w:t xml:space="preserve"> | </w:t>
            </w:r>
            <w:hyperlink r:id="rId11" w:history="1">
              <w:r w:rsidRPr="00660E5D">
                <w:rPr>
                  <w:rStyle w:val="Hyperlink"/>
                  <w:rFonts w:cs="Segoe UI"/>
                  <w:b w:val="0"/>
                  <w:bCs w:val="0"/>
                  <w:color w:val="808080" w:themeColor="background1" w:themeShade="80"/>
                </w:rPr>
                <w:t>http://softwarearchaeology.blogspot.com</w:t>
              </w:r>
            </w:hyperlink>
          </w:p>
        </w:tc>
      </w:tr>
    </w:tbl>
    <w:p w:rsidR="002C42BC" w:rsidRPr="00660E5D" w:rsidRDefault="00204035" w:rsidP="00660E5D">
      <w:pPr>
        <w:pStyle w:val="Name"/>
      </w:pPr>
      <w:r w:rsidRPr="00660E5D">
        <w:t xml:space="preserve"> </w:t>
      </w:r>
      <w:sdt>
        <w:sdtPr>
          <w:alias w:val="Your Name"/>
          <w:tag w:val=""/>
          <w:id w:val="1197042864"/>
          <w:placeholder>
            <w:docPart w:val="7CBDD48782A44477848AD0A0A70C0C1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A73D89" w:rsidRPr="00660E5D">
            <w:t>Kevin P. Davis, Ph. D.</w:t>
          </w:r>
        </w:sdtContent>
      </w:sdt>
    </w:p>
    <w:tbl>
      <w:tblPr>
        <w:tblStyle w:val="ResumeTable"/>
        <w:tblW w:w="10187" w:type="dxa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0271"/>
        <w:gridCol w:w="6"/>
      </w:tblGrid>
      <w:tr w:rsidR="00660E5D" w:rsidRPr="00660E5D" w:rsidTr="00AD5D13">
        <w:trPr>
          <w:trHeight w:val="645"/>
        </w:trPr>
        <w:tc>
          <w:tcPr>
            <w:tcW w:w="10151" w:type="dxa"/>
          </w:tcPr>
          <w:tbl>
            <w:tblPr>
              <w:tblStyle w:val="LetterTable"/>
              <w:tblpPr w:leftFromText="187" w:rightFromText="187" w:vertAnchor="text" w:horzAnchor="margin" w:tblpY="145"/>
              <w:tblOverlap w:val="never"/>
              <w:tblW w:w="10271" w:type="dxa"/>
              <w:tblLook w:val="04A0" w:firstRow="1" w:lastRow="0" w:firstColumn="1" w:lastColumn="0" w:noHBand="0" w:noVBand="1"/>
            </w:tblPr>
            <w:tblGrid>
              <w:gridCol w:w="2160"/>
              <w:gridCol w:w="8111"/>
            </w:tblGrid>
            <w:tr w:rsidR="00265AFB" w:rsidRPr="00660E5D" w:rsidTr="00660E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0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  <w:shd w:val="clear" w:color="auto" w:fill="808080" w:themeFill="background1" w:themeFillShade="80"/>
                </w:tcPr>
                <w:p w:rsidR="00265AFB" w:rsidRPr="00660E5D" w:rsidRDefault="00265AFB" w:rsidP="00265AFB">
                  <w:pPr>
                    <w:pStyle w:val="Heading1"/>
                    <w:ind w:right="90"/>
                    <w:jc w:val="left"/>
                    <w:outlineLvl w:val="0"/>
                    <w:rPr>
                      <w:caps/>
                      <w:color w:val="FFFFFF" w:themeColor="background1"/>
                    </w:rPr>
                  </w:pPr>
                  <w:r w:rsidRPr="00660E5D">
                    <w:rPr>
                      <w:color w:val="FFFFFF" w:themeColor="background1"/>
                      <w:sz w:val="22"/>
                    </w:rPr>
                    <w:t>YOUR ORGANIZATION</w:t>
                  </w:r>
                </w:p>
                <w:p w:rsidR="00265AFB" w:rsidRPr="00660E5D" w:rsidRDefault="00660E5D" w:rsidP="00660E5D">
                  <w:pPr>
                    <w:tabs>
                      <w:tab w:val="left" w:pos="600"/>
                    </w:tabs>
                    <w:rPr>
                      <w:color w:val="FFFFFF" w:themeColor="background1"/>
                    </w:rPr>
                  </w:pPr>
                  <w:r w:rsidRPr="00660E5D">
                    <w:rPr>
                      <w:color w:val="FFFFFF" w:themeColor="background1"/>
                    </w:rPr>
                    <w:tab/>
                  </w:r>
                </w:p>
              </w:tc>
              <w:tc>
                <w:tcPr>
                  <w:tcW w:w="8111" w:type="dxa"/>
                </w:tcPr>
                <w:p w:rsidR="00265AFB" w:rsidRPr="00660E5D" w:rsidRDefault="00265AFB" w:rsidP="000E37EF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aps w:val="0"/>
                      <w:color w:val="808080" w:themeColor="background1" w:themeShade="80"/>
                    </w:rPr>
                  </w:pPr>
                  <w:r w:rsidRPr="00660E5D">
                    <w:rPr>
                      <w:caps w:val="0"/>
                      <w:color w:val="808080" w:themeColor="background1" w:themeShade="80"/>
                    </w:rPr>
                    <w:t>Software is the product or a key competitive advantage</w:t>
                  </w:r>
                </w:p>
                <w:p w:rsidR="00265AFB" w:rsidRPr="00660E5D" w:rsidRDefault="00265AFB" w:rsidP="000E37EF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aps w:val="0"/>
                      <w:color w:val="808080" w:themeColor="background1" w:themeShade="80"/>
                    </w:rPr>
                  </w:pPr>
                  <w:r w:rsidRPr="00660E5D">
                    <w:rPr>
                      <w:caps w:val="0"/>
                      <w:color w:val="808080" w:themeColor="background1" w:themeShade="80"/>
                    </w:rPr>
                    <w:t>Modern and agile management practices</w:t>
                  </w:r>
                </w:p>
                <w:p w:rsidR="00265AFB" w:rsidRPr="00660E5D" w:rsidRDefault="00265AFB" w:rsidP="000E37EF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aps w:val="0"/>
                      <w:color w:val="808080" w:themeColor="background1" w:themeShade="80"/>
                    </w:rPr>
                  </w:pPr>
                  <w:r w:rsidRPr="00660E5D">
                    <w:rPr>
                      <w:caps w:val="0"/>
                      <w:color w:val="808080" w:themeColor="background1" w:themeShade="80"/>
                    </w:rPr>
                    <w:t>Distributed, collaborative, cohesive team</w:t>
                  </w:r>
                </w:p>
                <w:p w:rsidR="00265AFB" w:rsidRPr="00660E5D" w:rsidRDefault="00265AFB" w:rsidP="000E37EF">
                  <w:pPr>
                    <w:pStyle w:val="ListParagraph"/>
                    <w:numPr>
                      <w:ilvl w:val="0"/>
                      <w:numId w:val="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808080" w:themeColor="background1" w:themeShade="80"/>
                    </w:rPr>
                  </w:pPr>
                  <w:r w:rsidRPr="00660E5D">
                    <w:rPr>
                      <w:caps w:val="0"/>
                      <w:color w:val="808080" w:themeColor="background1" w:themeShade="80"/>
                    </w:rPr>
                    <w:t>Hands-on web and/or mobile development</w:t>
                  </w:r>
                </w:p>
              </w:tc>
              <w:tc>
                <w:tcPr>
                  <w:gridSpan w:val="0"/>
                </w:tcPr>
                <w:p w:rsidR="00265AFB" w:rsidRPr="00660E5D" w:rsidRDefault="00265AF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Segoe UI"/>
                      <w:color w:val="808080" w:themeColor="background1" w:themeShade="80"/>
                    </w:rPr>
                  </w:pPr>
                  <w:r w:rsidRPr="00660E5D">
                    <w:rPr>
                      <w:rFonts w:cs="Segoe UI"/>
                      <w:color w:val="808080" w:themeColor="background1" w:themeShade="80"/>
                    </w:rPr>
                    <w:tab/>
                  </w:r>
                  <w:r w:rsidRPr="00660E5D">
                    <w:rPr>
                      <w:rFonts w:cs="Segoe UI"/>
                      <w:color w:val="808080" w:themeColor="background1" w:themeShade="80"/>
                    </w:rPr>
                    <w:tab/>
                  </w:r>
                </w:p>
              </w:tc>
            </w:tr>
          </w:tbl>
          <w:p w:rsidR="003A42A0" w:rsidRPr="00660E5D" w:rsidRDefault="003A42A0" w:rsidP="00204035">
            <w:pPr>
              <w:pStyle w:val="ContactInfo"/>
              <w:tabs>
                <w:tab w:val="left" w:pos="8076"/>
                <w:tab w:val="right" w:pos="10080"/>
              </w:tabs>
              <w:jc w:val="left"/>
              <w:rPr>
                <w:rFonts w:cs="Segoe UI"/>
                <w:color w:val="808080" w:themeColor="background1" w:themeShade="80"/>
              </w:rPr>
            </w:pPr>
          </w:p>
        </w:tc>
        <w:tc>
          <w:tcPr>
            <w:tcW w:w="36" w:type="dxa"/>
          </w:tcPr>
          <w:p w:rsidR="00204035" w:rsidRPr="00660E5D" w:rsidRDefault="00204035" w:rsidP="00204035">
            <w:pPr>
              <w:pStyle w:val="ContactInfo"/>
              <w:tabs>
                <w:tab w:val="left" w:pos="8076"/>
                <w:tab w:val="right" w:pos="10080"/>
              </w:tabs>
              <w:jc w:val="left"/>
              <w:rPr>
                <w:rFonts w:cs="Segoe UI"/>
                <w:color w:val="808080" w:themeColor="background1" w:themeShade="80"/>
              </w:rPr>
            </w:pPr>
          </w:p>
        </w:tc>
      </w:tr>
    </w:tbl>
    <w:p w:rsidR="00204035" w:rsidRPr="00660E5D" w:rsidRDefault="00204035" w:rsidP="00204035">
      <w:pPr>
        <w:pStyle w:val="ContactInfo"/>
        <w:tabs>
          <w:tab w:val="left" w:pos="8076"/>
          <w:tab w:val="right" w:pos="10080"/>
        </w:tabs>
        <w:jc w:val="left"/>
        <w:rPr>
          <w:rFonts w:cs="Segoe UI"/>
          <w:color w:val="808080" w:themeColor="background1" w:themeShade="80"/>
        </w:rPr>
      </w:pPr>
    </w:p>
    <w:tbl>
      <w:tblPr>
        <w:tblStyle w:val="ResumeTable"/>
        <w:tblpPr w:leftFromText="187" w:rightFromText="187" w:vertAnchor="page" w:horzAnchor="margin" w:tblpY="3745"/>
        <w:tblW w:w="5002" w:type="pct"/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  <w:tblDescription w:val="Resume"/>
      </w:tblPr>
      <w:tblGrid>
        <w:gridCol w:w="1166"/>
        <w:gridCol w:w="180"/>
        <w:gridCol w:w="2613"/>
        <w:gridCol w:w="270"/>
        <w:gridCol w:w="5855"/>
      </w:tblGrid>
      <w:tr w:rsidR="00660E5D" w:rsidRPr="00660E5D" w:rsidTr="00660E5D">
        <w:trPr>
          <w:trHeight w:val="350"/>
        </w:trPr>
        <w:tc>
          <w:tcPr>
            <w:tcW w:w="1007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</w:tcPr>
          <w:p w:rsidR="006D488B" w:rsidRPr="00660E5D" w:rsidRDefault="006D488B" w:rsidP="00660E5D">
            <w:pPr>
              <w:pStyle w:val="Heading1"/>
              <w:tabs>
                <w:tab w:val="left" w:pos="85"/>
                <w:tab w:val="left" w:pos="4404"/>
                <w:tab w:val="left" w:pos="6024"/>
              </w:tabs>
              <w:spacing w:after="40" w:line="264" w:lineRule="auto"/>
              <w:jc w:val="both"/>
              <w:rPr>
                <w:color w:val="808080" w:themeColor="background1" w:themeShade="80"/>
              </w:rPr>
            </w:pPr>
            <w:r w:rsidRPr="00660E5D">
              <w:rPr>
                <w:color w:val="FFFFFF" w:themeColor="background1"/>
              </w:rPr>
              <w:tab/>
            </w:r>
            <w:r w:rsidRPr="00660E5D">
              <w:rPr>
                <w:color w:val="FFFFFF" w:themeColor="background1"/>
                <w:sz w:val="22"/>
              </w:rPr>
              <w:t xml:space="preserve">My </w:t>
            </w:r>
            <w:r w:rsidR="00AD5D13" w:rsidRPr="00660E5D">
              <w:rPr>
                <w:color w:val="FFFFFF" w:themeColor="background1"/>
                <w:sz w:val="22"/>
              </w:rPr>
              <w:t>Story</w:t>
            </w:r>
            <w:r w:rsidR="00660E5D" w:rsidRPr="00660E5D">
              <w:rPr>
                <w:color w:val="FFFFFF" w:themeColor="background1"/>
                <w:sz w:val="22"/>
              </w:rPr>
              <w:tab/>
            </w:r>
            <w:r w:rsidR="00660E5D">
              <w:rPr>
                <w:color w:val="808080" w:themeColor="background1" w:themeShade="80"/>
                <w:sz w:val="22"/>
              </w:rPr>
              <w:tab/>
            </w:r>
          </w:p>
        </w:tc>
      </w:tr>
      <w:tr w:rsidR="00660E5D" w:rsidRPr="00660E5D" w:rsidTr="009803BF">
        <w:trPr>
          <w:trHeight w:val="977"/>
        </w:trPr>
        <w:tc>
          <w:tcPr>
            <w:tcW w:w="116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2007 - Present</w:t>
            </w:r>
          </w:p>
        </w:tc>
        <w:tc>
          <w:tcPr>
            <w:tcW w:w="18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b/>
                <w:color w:val="808080" w:themeColor="background1" w:themeShade="80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b/>
                <w:color w:val="808080" w:themeColor="background1" w:themeShade="80"/>
              </w:rPr>
            </w:pPr>
            <w:r w:rsidRPr="00660E5D">
              <w:rPr>
                <w:b/>
                <w:color w:val="808080" w:themeColor="background1" w:themeShade="80"/>
              </w:rPr>
              <w:t xml:space="preserve">Calamos InvestmentS </w:t>
            </w:r>
            <w:r w:rsidRPr="00660E5D">
              <w:rPr>
                <w:color w:val="808080" w:themeColor="background1" w:themeShade="80"/>
              </w:rPr>
              <w:t>Lead Architect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rPr>
                <w:color w:val="808080" w:themeColor="background1" w:themeShade="80"/>
              </w:rPr>
            </w:pPr>
          </w:p>
        </w:tc>
        <w:tc>
          <w:tcPr>
            <w:tcW w:w="5849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ind w:right="179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 xml:space="preserve">Key technology leader responsible for enterprise data and application architecture standards, developing core framework components, and mentoring and developing less senior developers, all in an homogenous Microsoft environment. </w:t>
            </w:r>
          </w:p>
        </w:tc>
      </w:tr>
      <w:tr w:rsidR="00660E5D" w:rsidRPr="00660E5D" w:rsidTr="009803BF">
        <w:trPr>
          <w:trHeight w:val="725"/>
        </w:trPr>
        <w:tc>
          <w:tcPr>
            <w:tcW w:w="116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2011 - Present</w:t>
            </w:r>
          </w:p>
        </w:tc>
        <w:tc>
          <w:tcPr>
            <w:tcW w:w="18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b/>
                <w:color w:val="808080" w:themeColor="background1" w:themeShade="80"/>
              </w:rPr>
            </w:pP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b/>
                <w:color w:val="808080" w:themeColor="background1" w:themeShade="80"/>
              </w:rPr>
            </w:pPr>
            <w:r w:rsidRPr="00660E5D">
              <w:rPr>
                <w:b/>
                <w:color w:val="808080" w:themeColor="background1" w:themeShade="80"/>
              </w:rPr>
              <w:t xml:space="preserve">That Conference </w:t>
            </w:r>
            <w:r w:rsidRPr="00660E5D">
              <w:rPr>
                <w:color w:val="808080" w:themeColor="background1" w:themeShade="80"/>
              </w:rPr>
              <w:t>Communications Lead</w:t>
            </w:r>
          </w:p>
        </w:tc>
        <w:tc>
          <w:tcPr>
            <w:tcW w:w="27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rPr>
                <w:color w:val="808080" w:themeColor="background1" w:themeShade="80"/>
              </w:rPr>
            </w:pPr>
          </w:p>
        </w:tc>
        <w:tc>
          <w:tcPr>
            <w:tcW w:w="584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ind w:right="179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Core team member and organizer responsible for creating, preparing, and distributing electronic communication materials to attendees, speakers, and sponsors.</w:t>
            </w:r>
          </w:p>
        </w:tc>
      </w:tr>
      <w:tr w:rsidR="00660E5D" w:rsidRPr="00660E5D" w:rsidTr="009803BF">
        <w:trPr>
          <w:trHeight w:val="972"/>
        </w:trPr>
        <w:tc>
          <w:tcPr>
            <w:tcW w:w="116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2013 - Present</w:t>
            </w:r>
          </w:p>
        </w:tc>
        <w:tc>
          <w:tcPr>
            <w:tcW w:w="18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b/>
                <w:color w:val="808080" w:themeColor="background1" w:themeShade="80"/>
              </w:rPr>
            </w:pP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b/>
                <w:color w:val="808080" w:themeColor="background1" w:themeShade="80"/>
              </w:rPr>
            </w:pPr>
            <w:r w:rsidRPr="00660E5D">
              <w:rPr>
                <w:b/>
                <w:color w:val="808080" w:themeColor="background1" w:themeShade="80"/>
              </w:rPr>
              <w:t xml:space="preserve">NetWaiter                 </w:t>
            </w:r>
            <w:r w:rsidR="00660E5D">
              <w:rPr>
                <w:b/>
                <w:color w:val="808080" w:themeColor="background1" w:themeShade="80"/>
              </w:rPr>
              <w:t xml:space="preserve"> </w:t>
            </w:r>
            <w:r w:rsidRPr="00660E5D">
              <w:rPr>
                <w:color w:val="808080" w:themeColor="background1" w:themeShade="80"/>
              </w:rPr>
              <w:t>Web Developer</w:t>
            </w:r>
          </w:p>
        </w:tc>
        <w:tc>
          <w:tcPr>
            <w:tcW w:w="27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rPr>
                <w:color w:val="808080" w:themeColor="background1" w:themeShade="80"/>
              </w:rPr>
            </w:pPr>
          </w:p>
        </w:tc>
        <w:tc>
          <w:tcPr>
            <w:tcW w:w="584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ind w:right="179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Part-time, 100% remote agile web development using ASP.NET MVC, Web Forms, Entity Framework, jQuery, Knockout.js and collaborating using GitHub, Skype, and join.me.</w:t>
            </w:r>
          </w:p>
        </w:tc>
      </w:tr>
      <w:tr w:rsidR="00660E5D" w:rsidRPr="00660E5D" w:rsidTr="009803BF">
        <w:trPr>
          <w:trHeight w:val="315"/>
        </w:trPr>
        <w:tc>
          <w:tcPr>
            <w:tcW w:w="116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576123">
            <w:pPr>
              <w:pStyle w:val="Heading1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 xml:space="preserve">2002 </w:t>
            </w:r>
            <w:r w:rsidR="00576123">
              <w:rPr>
                <w:color w:val="808080" w:themeColor="background1" w:themeShade="80"/>
              </w:rPr>
              <w:t xml:space="preserve">- </w:t>
            </w:r>
            <w:r w:rsidRPr="00660E5D">
              <w:rPr>
                <w:color w:val="808080" w:themeColor="background1" w:themeShade="80"/>
              </w:rPr>
              <w:t xml:space="preserve">  2007</w:t>
            </w:r>
          </w:p>
        </w:tc>
        <w:tc>
          <w:tcPr>
            <w:tcW w:w="18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576123">
            <w:pPr>
              <w:pStyle w:val="Heading1"/>
              <w:jc w:val="left"/>
              <w:rPr>
                <w:b/>
                <w:color w:val="808080" w:themeColor="background1" w:themeShade="80"/>
              </w:rPr>
            </w:pP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b/>
                <w:color w:val="808080" w:themeColor="background1" w:themeShade="80"/>
              </w:rPr>
            </w:pPr>
            <w:r w:rsidRPr="00660E5D">
              <w:rPr>
                <w:b/>
                <w:color w:val="808080" w:themeColor="background1" w:themeShade="80"/>
              </w:rPr>
              <w:t xml:space="preserve">Allstate Financial </w:t>
            </w:r>
            <w:r w:rsidRPr="00660E5D">
              <w:rPr>
                <w:color w:val="808080" w:themeColor="background1" w:themeShade="80"/>
              </w:rPr>
              <w:t>Planning Consultant</w:t>
            </w:r>
          </w:p>
        </w:tc>
        <w:tc>
          <w:tcPr>
            <w:tcW w:w="27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rPr>
                <w:color w:val="808080" w:themeColor="background1" w:themeShade="80"/>
              </w:rPr>
            </w:pPr>
          </w:p>
        </w:tc>
        <w:tc>
          <w:tcPr>
            <w:tcW w:w="584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ind w:right="179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.NET Developer, Architect, and Planning Consultant working on small, agile, high-performance teams building web and desktop apps for Distribution, Actuarial, and Risk Management groups.</w:t>
            </w:r>
          </w:p>
        </w:tc>
      </w:tr>
      <w:tr w:rsidR="00660E5D" w:rsidRPr="00660E5D" w:rsidTr="009803BF">
        <w:trPr>
          <w:trHeight w:val="53"/>
        </w:trPr>
        <w:tc>
          <w:tcPr>
            <w:tcW w:w="1165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 xml:space="preserve">1999 -  </w:t>
            </w:r>
            <w:r w:rsidR="00576123">
              <w:rPr>
                <w:color w:val="808080" w:themeColor="background1" w:themeShade="80"/>
              </w:rPr>
              <w:t xml:space="preserve"> </w:t>
            </w:r>
            <w:r w:rsidRPr="00660E5D">
              <w:rPr>
                <w:color w:val="808080" w:themeColor="background1" w:themeShade="80"/>
              </w:rPr>
              <w:t>2001</w:t>
            </w:r>
          </w:p>
        </w:tc>
        <w:tc>
          <w:tcPr>
            <w:tcW w:w="18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b/>
                <w:color w:val="808080" w:themeColor="background1" w:themeShade="80"/>
              </w:rPr>
            </w:pPr>
          </w:p>
        </w:tc>
        <w:tc>
          <w:tcPr>
            <w:tcW w:w="261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Heading1"/>
              <w:rPr>
                <w:color w:val="808080" w:themeColor="background1" w:themeShade="80"/>
              </w:rPr>
            </w:pPr>
            <w:r w:rsidRPr="00660E5D">
              <w:rPr>
                <w:b/>
                <w:color w:val="808080" w:themeColor="background1" w:themeShade="80"/>
              </w:rPr>
              <w:t>Davinci software</w:t>
            </w:r>
            <w:r w:rsidRPr="00660E5D">
              <w:rPr>
                <w:color w:val="808080" w:themeColor="background1" w:themeShade="80"/>
              </w:rPr>
              <w:t xml:space="preserve"> Developer/Consultant</w:t>
            </w:r>
          </w:p>
        </w:tc>
        <w:tc>
          <w:tcPr>
            <w:tcW w:w="27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rPr>
                <w:color w:val="808080" w:themeColor="background1" w:themeShade="80"/>
              </w:rPr>
            </w:pPr>
          </w:p>
        </w:tc>
        <w:tc>
          <w:tcPr>
            <w:tcW w:w="584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:rsidR="00694CFE" w:rsidRPr="00660E5D" w:rsidRDefault="00694CFE" w:rsidP="009803BF">
            <w:pPr>
              <w:pStyle w:val="ResumeText"/>
              <w:ind w:right="179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Java</w:t>
            </w:r>
            <w:r w:rsidR="003B7080" w:rsidRPr="00660E5D">
              <w:rPr>
                <w:color w:val="808080" w:themeColor="background1" w:themeShade="80"/>
              </w:rPr>
              <w:t>, J2EE</w:t>
            </w:r>
            <w:r w:rsidRPr="00660E5D">
              <w:rPr>
                <w:color w:val="808080" w:themeColor="background1" w:themeShade="80"/>
              </w:rPr>
              <w:t xml:space="preserve">, C++, </w:t>
            </w:r>
            <w:r w:rsidR="003B7080" w:rsidRPr="00660E5D">
              <w:rPr>
                <w:color w:val="808080" w:themeColor="background1" w:themeShade="80"/>
              </w:rPr>
              <w:t xml:space="preserve">ATL </w:t>
            </w:r>
            <w:r w:rsidRPr="00660E5D">
              <w:rPr>
                <w:color w:val="808080" w:themeColor="background1" w:themeShade="80"/>
              </w:rPr>
              <w:t>COM Developer/Consultant on an agile development team.</w:t>
            </w:r>
          </w:p>
        </w:tc>
      </w:tr>
    </w:tbl>
    <w:tbl>
      <w:tblPr>
        <w:tblStyle w:val="LetterTable"/>
        <w:tblpPr w:leftFromText="187" w:rightFromText="187" w:vertAnchor="page" w:horzAnchor="margin" w:tblpY="9875"/>
        <w:tblW w:w="10084" w:type="dxa"/>
        <w:tblBorders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  <w:tblDescription w:val="Resume"/>
      </w:tblPr>
      <w:tblGrid>
        <w:gridCol w:w="3962"/>
        <w:gridCol w:w="269"/>
        <w:gridCol w:w="5853"/>
      </w:tblGrid>
      <w:tr w:rsidR="00660E5D" w:rsidRPr="00660E5D" w:rsidTr="00245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  <w:shd w:val="clear" w:color="auto" w:fill="808080" w:themeFill="background1" w:themeFillShade="80"/>
          </w:tcPr>
          <w:p w:rsidR="00AD5D13" w:rsidRPr="00660E5D" w:rsidRDefault="00AD5D13" w:rsidP="004F5895">
            <w:pPr>
              <w:pStyle w:val="ResumeText"/>
              <w:tabs>
                <w:tab w:val="right" w:pos="2520"/>
              </w:tabs>
              <w:ind w:left="90"/>
              <w:rPr>
                <w:color w:val="808080" w:themeColor="background1" w:themeShade="80"/>
              </w:rPr>
            </w:pPr>
            <w:bookmarkStart w:id="0" w:name="_GoBack"/>
            <w:bookmarkEnd w:id="0"/>
            <w:r w:rsidRPr="00660E5D">
              <w:rPr>
                <w:color w:val="FFFFFF" w:themeColor="background1"/>
              </w:rPr>
              <w:t>My STATS</w:t>
            </w:r>
            <w:r w:rsidR="00660E5D">
              <w:rPr>
                <w:color w:val="FFFFFF" w:themeColor="background1"/>
              </w:rPr>
              <w:tab/>
            </w:r>
          </w:p>
        </w:tc>
        <w:tc>
          <w:tcPr>
            <w:tcW w:w="269" w:type="dxa"/>
            <w:shd w:val="clear" w:color="auto" w:fill="808080" w:themeFill="background1" w:themeFillShade="80"/>
          </w:tcPr>
          <w:p w:rsidR="00AD5D13" w:rsidRPr="00660E5D" w:rsidRDefault="00AD5D13" w:rsidP="00980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5853" w:type="dxa"/>
            <w:shd w:val="clear" w:color="auto" w:fill="808080" w:themeFill="background1" w:themeFillShade="80"/>
          </w:tcPr>
          <w:p w:rsidR="00AD5D13" w:rsidRPr="00660E5D" w:rsidRDefault="00AD5D13" w:rsidP="00980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</w:tr>
      <w:tr w:rsidR="00660E5D" w:rsidRPr="00660E5D" w:rsidTr="00245DAD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</w:tcPr>
          <w:p w:rsidR="00AD5D13" w:rsidRPr="00660E5D" w:rsidRDefault="00AD5D13" w:rsidP="009803BF">
            <w:pPr>
              <w:pStyle w:val="Heading1"/>
              <w:rPr>
                <w:b w:val="0"/>
                <w:color w:val="808080" w:themeColor="background1" w:themeShade="80"/>
                <w:sz w:val="20"/>
              </w:rPr>
            </w:pPr>
            <w:r w:rsidRPr="00660E5D">
              <w:rPr>
                <w:b w:val="0"/>
                <w:color w:val="808080" w:themeColor="background1" w:themeShade="80"/>
                <w:sz w:val="20"/>
              </w:rPr>
              <w:t>LOMA (life insurance) designations earned</w:t>
            </w:r>
          </w:p>
        </w:tc>
        <w:tc>
          <w:tcPr>
            <w:tcW w:w="269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5853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4</w:t>
            </w:r>
          </w:p>
        </w:tc>
      </w:tr>
      <w:tr w:rsidR="00660E5D" w:rsidRPr="00660E5D" w:rsidTr="00245DAD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</w:tcPr>
          <w:p w:rsidR="00AD5D13" w:rsidRPr="00660E5D" w:rsidRDefault="00AD5D13" w:rsidP="009803BF">
            <w:pPr>
              <w:pStyle w:val="Heading1"/>
              <w:rPr>
                <w:b w:val="0"/>
                <w:color w:val="808080" w:themeColor="background1" w:themeShade="80"/>
                <w:sz w:val="20"/>
              </w:rPr>
            </w:pPr>
            <w:r w:rsidRPr="00660E5D">
              <w:rPr>
                <w:b w:val="0"/>
                <w:color w:val="808080" w:themeColor="background1" w:themeShade="80"/>
                <w:sz w:val="20"/>
              </w:rPr>
              <w:t>technology certifications</w:t>
            </w:r>
          </w:p>
        </w:tc>
        <w:tc>
          <w:tcPr>
            <w:tcW w:w="269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5853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4</w:t>
            </w:r>
          </w:p>
        </w:tc>
      </w:tr>
      <w:tr w:rsidR="00660E5D" w:rsidRPr="00660E5D" w:rsidTr="00245DAD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</w:tcPr>
          <w:p w:rsidR="00AD5D13" w:rsidRPr="00660E5D" w:rsidRDefault="00AD5D13" w:rsidP="009803BF">
            <w:pPr>
              <w:pStyle w:val="Heading1"/>
              <w:rPr>
                <w:b w:val="0"/>
                <w:color w:val="808080" w:themeColor="background1" w:themeShade="80"/>
                <w:sz w:val="20"/>
              </w:rPr>
            </w:pPr>
            <w:r w:rsidRPr="00660E5D">
              <w:rPr>
                <w:b w:val="0"/>
                <w:color w:val="808080" w:themeColor="background1" w:themeShade="80"/>
                <w:sz w:val="20"/>
              </w:rPr>
              <w:t>books with my praise quotes on the cover or inside</w:t>
            </w:r>
          </w:p>
        </w:tc>
        <w:tc>
          <w:tcPr>
            <w:tcW w:w="269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5853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7</w:t>
            </w:r>
          </w:p>
        </w:tc>
      </w:tr>
      <w:tr w:rsidR="00660E5D" w:rsidRPr="00660E5D" w:rsidTr="00245DA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</w:tcPr>
          <w:p w:rsidR="00AD5D13" w:rsidRPr="00660E5D" w:rsidRDefault="00AD5D13" w:rsidP="009803BF">
            <w:pPr>
              <w:pStyle w:val="Heading1"/>
              <w:rPr>
                <w:b w:val="0"/>
                <w:color w:val="808080" w:themeColor="background1" w:themeShade="80"/>
                <w:sz w:val="20"/>
              </w:rPr>
            </w:pPr>
            <w:r w:rsidRPr="00660E5D">
              <w:rPr>
                <w:b w:val="0"/>
                <w:color w:val="808080" w:themeColor="background1" w:themeShade="80"/>
                <w:sz w:val="20"/>
              </w:rPr>
              <w:t>podcasts hosted for Pearson’s onsoa series</w:t>
            </w:r>
          </w:p>
        </w:tc>
        <w:tc>
          <w:tcPr>
            <w:tcW w:w="269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5853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13</w:t>
            </w:r>
          </w:p>
        </w:tc>
      </w:tr>
      <w:tr w:rsidR="00660E5D" w:rsidRPr="00660E5D" w:rsidTr="00245DAD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</w:tcPr>
          <w:p w:rsidR="00AD5D13" w:rsidRPr="00660E5D" w:rsidRDefault="00AD5D13" w:rsidP="009803BF">
            <w:pPr>
              <w:pStyle w:val="Heading1"/>
              <w:rPr>
                <w:b w:val="0"/>
                <w:color w:val="808080" w:themeColor="background1" w:themeShade="80"/>
                <w:sz w:val="20"/>
              </w:rPr>
            </w:pPr>
            <w:r w:rsidRPr="00660E5D">
              <w:rPr>
                <w:b w:val="0"/>
                <w:color w:val="808080" w:themeColor="background1" w:themeShade="80"/>
                <w:sz w:val="20"/>
              </w:rPr>
              <w:t>suc</w:t>
            </w:r>
            <w:r w:rsidR="00660E5D">
              <w:rPr>
                <w:b w:val="0"/>
                <w:color w:val="808080" w:themeColor="background1" w:themeShade="80"/>
                <w:sz w:val="20"/>
              </w:rPr>
              <w:t>cessfully homebrewed craft beers</w:t>
            </w:r>
          </w:p>
        </w:tc>
        <w:tc>
          <w:tcPr>
            <w:tcW w:w="269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5853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&gt; 50</w:t>
            </w:r>
          </w:p>
        </w:tc>
      </w:tr>
      <w:tr w:rsidR="00660E5D" w:rsidRPr="00660E5D" w:rsidTr="00245DAD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2" w:type="dxa"/>
          </w:tcPr>
          <w:p w:rsidR="00AD5D13" w:rsidRPr="00660E5D" w:rsidRDefault="00AD5D13" w:rsidP="009803BF">
            <w:pPr>
              <w:pStyle w:val="Heading1"/>
              <w:rPr>
                <w:b w:val="0"/>
                <w:color w:val="808080" w:themeColor="background1" w:themeShade="80"/>
                <w:sz w:val="20"/>
              </w:rPr>
            </w:pPr>
            <w:r w:rsidRPr="00660E5D">
              <w:rPr>
                <w:b w:val="0"/>
                <w:color w:val="808080" w:themeColor="background1" w:themeShade="80"/>
                <w:sz w:val="20"/>
              </w:rPr>
              <w:t xml:space="preserve">5K / 8K / 10 mi. races run </w:t>
            </w:r>
          </w:p>
        </w:tc>
        <w:tc>
          <w:tcPr>
            <w:tcW w:w="269" w:type="dxa"/>
          </w:tcPr>
          <w:p w:rsidR="00AD5D13" w:rsidRPr="00660E5D" w:rsidRDefault="00AD5D13" w:rsidP="009803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</w:p>
        </w:tc>
        <w:tc>
          <w:tcPr>
            <w:tcW w:w="5853" w:type="dxa"/>
          </w:tcPr>
          <w:p w:rsidR="00AD5D13" w:rsidRPr="00660E5D" w:rsidRDefault="00AD5D13" w:rsidP="009803BF">
            <w:pPr>
              <w:pStyle w:val="Resum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</w:rPr>
            </w:pPr>
            <w:r w:rsidRPr="00660E5D">
              <w:rPr>
                <w:color w:val="808080" w:themeColor="background1" w:themeShade="80"/>
              </w:rPr>
              <w:t>12 / 1 / 1</w:t>
            </w:r>
          </w:p>
        </w:tc>
      </w:tr>
    </w:tbl>
    <w:p w:rsidR="00E05993" w:rsidRDefault="00E05993" w:rsidP="00576123">
      <w:pPr>
        <w:tabs>
          <w:tab w:val="left" w:pos="7776"/>
        </w:tabs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color w:val="808080" w:themeColor="background1" w:themeShade="80"/>
        </w:rPr>
      </w:pPr>
    </w:p>
    <w:p w:rsidR="003B7080" w:rsidRPr="00660E5D" w:rsidRDefault="00576123" w:rsidP="00576123">
      <w:pPr>
        <w:tabs>
          <w:tab w:val="left" w:pos="7776"/>
        </w:tabs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color w:val="808080" w:themeColor="background1" w:themeShade="80"/>
        </w:rPr>
      </w:pPr>
      <w:r>
        <w:rPr>
          <w:color w:val="808080" w:themeColor="background1" w:themeShade="80"/>
        </w:rPr>
        <w:t>More detailed CV and references available on request</w:t>
      </w:r>
    </w:p>
    <w:sectPr w:rsidR="003B7080" w:rsidRPr="00660E5D">
      <w:footerReference w:type="defaul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F19" w:rsidRDefault="00093F19">
      <w:pPr>
        <w:spacing w:before="0" w:after="0" w:line="240" w:lineRule="auto"/>
      </w:pPr>
      <w:r>
        <w:separator/>
      </w:r>
    </w:p>
  </w:endnote>
  <w:endnote w:type="continuationSeparator" w:id="0">
    <w:p w:rsidR="00093F19" w:rsidRDefault="00093F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92B" w:rsidRDefault="0085692B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F19" w:rsidRDefault="00093F19">
      <w:pPr>
        <w:spacing w:before="0" w:after="0" w:line="240" w:lineRule="auto"/>
      </w:pPr>
      <w:r>
        <w:separator/>
      </w:r>
    </w:p>
  </w:footnote>
  <w:footnote w:type="continuationSeparator" w:id="0">
    <w:p w:rsidR="00093F19" w:rsidRDefault="00093F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A542D"/>
    <w:multiLevelType w:val="hybridMultilevel"/>
    <w:tmpl w:val="2A7E9DF2"/>
    <w:lvl w:ilvl="0" w:tplc="90602844">
      <w:start w:val="2011"/>
      <w:numFmt w:val="bullet"/>
      <w:lvlText w:val="-"/>
      <w:lvlJc w:val="left"/>
      <w:pPr>
        <w:ind w:left="50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C5DD4"/>
    <w:multiLevelType w:val="hybridMultilevel"/>
    <w:tmpl w:val="32729088"/>
    <w:lvl w:ilvl="0" w:tplc="6ED2F930">
      <w:start w:val="12"/>
      <w:numFmt w:val="bullet"/>
      <w:lvlText w:val="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44037C27"/>
    <w:multiLevelType w:val="hybridMultilevel"/>
    <w:tmpl w:val="B39603FA"/>
    <w:lvl w:ilvl="0" w:tplc="047AFA22">
      <w:start w:val="12"/>
      <w:numFmt w:val="bullet"/>
      <w:lvlText w:val="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">
    <w:nsid w:val="571E5417"/>
    <w:multiLevelType w:val="hybridMultilevel"/>
    <w:tmpl w:val="563A5E0C"/>
    <w:lvl w:ilvl="0" w:tplc="90602844">
      <w:start w:val="2011"/>
      <w:numFmt w:val="bullet"/>
      <w:lvlText w:val="-"/>
      <w:lvlJc w:val="left"/>
      <w:pPr>
        <w:ind w:left="648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5F6E41B0"/>
    <w:multiLevelType w:val="hybridMultilevel"/>
    <w:tmpl w:val="69EE48AA"/>
    <w:lvl w:ilvl="0" w:tplc="90602844">
      <w:start w:val="2011"/>
      <w:numFmt w:val="bullet"/>
      <w:lvlText w:val="-"/>
      <w:lvlJc w:val="left"/>
      <w:pPr>
        <w:ind w:left="648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>
    <w:nsid w:val="6E9D5F84"/>
    <w:multiLevelType w:val="hybridMultilevel"/>
    <w:tmpl w:val="0E287090"/>
    <w:lvl w:ilvl="0" w:tplc="90602844">
      <w:start w:val="2011"/>
      <w:numFmt w:val="bullet"/>
      <w:lvlText w:val="-"/>
      <w:lvlJc w:val="left"/>
      <w:pPr>
        <w:ind w:left="504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>
    <w:nsid w:val="79D524E7"/>
    <w:multiLevelType w:val="hybridMultilevel"/>
    <w:tmpl w:val="FBAEC6B8"/>
    <w:lvl w:ilvl="0" w:tplc="6ED2F930">
      <w:start w:val="12"/>
      <w:numFmt w:val="bullet"/>
      <w:lvlText w:val=""/>
      <w:lvlJc w:val="left"/>
      <w:pPr>
        <w:ind w:left="64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89"/>
    <w:rsid w:val="000653EA"/>
    <w:rsid w:val="00093F19"/>
    <w:rsid w:val="000B007A"/>
    <w:rsid w:val="000E37EF"/>
    <w:rsid w:val="001623CA"/>
    <w:rsid w:val="00204035"/>
    <w:rsid w:val="00245DAD"/>
    <w:rsid w:val="00265AFB"/>
    <w:rsid w:val="002C42BC"/>
    <w:rsid w:val="003A42A0"/>
    <w:rsid w:val="003B7080"/>
    <w:rsid w:val="00414819"/>
    <w:rsid w:val="004F5895"/>
    <w:rsid w:val="00576123"/>
    <w:rsid w:val="00660E5D"/>
    <w:rsid w:val="006924D0"/>
    <w:rsid w:val="00694CFE"/>
    <w:rsid w:val="006D488B"/>
    <w:rsid w:val="0085692B"/>
    <w:rsid w:val="009056C4"/>
    <w:rsid w:val="009803BF"/>
    <w:rsid w:val="00A73D89"/>
    <w:rsid w:val="00AD5D13"/>
    <w:rsid w:val="00AE4FFB"/>
    <w:rsid w:val="00B77B03"/>
    <w:rsid w:val="00E05993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04BA16-2E75-4D50-93DD-01B41DFF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080"/>
    <w:rPr>
      <w:rFonts w:ascii="Segoe UI" w:hAnsi="Segoe UI"/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056C4"/>
    <w:pPr>
      <w:jc w:val="right"/>
      <w:outlineLvl w:val="0"/>
    </w:pPr>
    <w:rPr>
      <w:rFonts w:eastAsiaTheme="majorEastAsia" w:cstheme="majorBidi"/>
      <w:caps/>
      <w:color w:val="A6A6A6" w:themeColor="background1" w:themeShade="A6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9056C4"/>
    <w:rPr>
      <w:rFonts w:ascii="Segoe UI" w:eastAsiaTheme="majorEastAsia" w:hAnsi="Segoe UI" w:cstheme="majorBidi"/>
      <w:caps/>
      <w:color w:val="A6A6A6" w:themeColor="background1" w:themeShade="A6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rsid w:val="00660E5D"/>
    <w:pPr>
      <w:pBdr>
        <w:top w:val="single" w:sz="4" w:space="4" w:color="808080" w:themeColor="background1" w:themeShade="80"/>
        <w:left w:val="single" w:sz="4" w:space="6" w:color="808080" w:themeColor="background1" w:themeShade="80"/>
        <w:bottom w:val="single" w:sz="4" w:space="4" w:color="808080" w:themeColor="background1" w:themeShade="80"/>
        <w:right w:val="single" w:sz="4" w:space="6" w:color="808080" w:themeColor="background1" w:themeShade="80"/>
      </w:pBdr>
      <w:shd w:val="clear" w:color="auto" w:fill="808080" w:themeFill="background1" w:themeFillShade="80"/>
      <w:spacing w:before="240"/>
      <w:ind w:left="144" w:right="144"/>
    </w:pPr>
    <w:rPr>
      <w:rFonts w:eastAsiaTheme="majorEastAsia" w:cstheme="majorBidi"/>
      <w:caps/>
      <w:color w:val="FFFFFF" w:themeColor="background1"/>
      <w:sz w:val="32"/>
    </w:rPr>
  </w:style>
  <w:style w:type="table" w:styleId="PlainTable1">
    <w:name w:val="Plain Table 1"/>
    <w:basedOn w:val="TableNormal"/>
    <w:uiPriority w:val="40"/>
    <w:rsid w:val="002040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204035"/>
    <w:rPr>
      <w:color w:val="646464" w:themeColor="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6D48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E5D"/>
    <w:pPr>
      <w:spacing w:before="0"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E5D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oftwarearchaeology.blogspot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kevinpdavis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BDD48782A44477848AD0A0A70C0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41C459-6912-462F-9B15-FA0706A2EDBD}"/>
      </w:docPartPr>
      <w:docPartBody>
        <w:p w:rsidR="0069534B" w:rsidRDefault="0069534B">
          <w:pPr>
            <w:pStyle w:val="7CBDD48782A44477848AD0A0A70C0C1C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34B"/>
    <w:rsid w:val="0069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4A9235CB1940E995E8D2818B91C95E">
    <w:name w:val="384A9235CB1940E995E8D2818B91C95E"/>
  </w:style>
  <w:style w:type="paragraph" w:customStyle="1" w:styleId="C3F498C689C346458C96BAFFF1B98533">
    <w:name w:val="C3F498C689C346458C96BAFFF1B98533"/>
  </w:style>
  <w:style w:type="paragraph" w:customStyle="1" w:styleId="7CB62FD8C6FB485D831C058D13330C58">
    <w:name w:val="7CB62FD8C6FB485D831C058D13330C58"/>
  </w:style>
  <w:style w:type="paragraph" w:customStyle="1" w:styleId="B4E0BEEE77EA4FE4AF3655F7426262A7">
    <w:name w:val="B4E0BEEE77EA4FE4AF3655F7426262A7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3973694D85C143DDB96F26AAA2EE9C97">
    <w:name w:val="3973694D85C143DDB96F26AAA2EE9C97"/>
  </w:style>
  <w:style w:type="paragraph" w:customStyle="1" w:styleId="7CBDD48782A44477848AD0A0A70C0C1C">
    <w:name w:val="7CBDD48782A44477848AD0A0A70C0C1C"/>
  </w:style>
  <w:style w:type="paragraph" w:customStyle="1" w:styleId="337E0445A6E1434EB29960A2EB40B121">
    <w:name w:val="337E0445A6E1434EB29960A2EB40B121"/>
  </w:style>
  <w:style w:type="paragraph" w:customStyle="1" w:styleId="ResumeText">
    <w:name w:val="Resume Text"/>
    <w:basedOn w:val="Normal"/>
    <w:qFormat/>
    <w:rsid w:val="0069534B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45A8F849566F432BBF01E1F2E9EE934F">
    <w:name w:val="45A8F849566F432BBF01E1F2E9EE934F"/>
  </w:style>
  <w:style w:type="character" w:styleId="PlaceholderText">
    <w:name w:val="Placeholder Text"/>
    <w:basedOn w:val="DefaultParagraphFont"/>
    <w:uiPriority w:val="99"/>
    <w:semiHidden/>
    <w:rsid w:val="0069534B"/>
    <w:rPr>
      <w:color w:val="808080"/>
    </w:rPr>
  </w:style>
  <w:style w:type="paragraph" w:customStyle="1" w:styleId="59A0D2DD07F74180B0222962BF441909">
    <w:name w:val="59A0D2DD07F74180B0222962BF441909"/>
  </w:style>
  <w:style w:type="paragraph" w:customStyle="1" w:styleId="FCBA012504FB4C479F0C24729A50F497">
    <w:name w:val="FCBA012504FB4C479F0C24729A50F497"/>
  </w:style>
  <w:style w:type="paragraph" w:customStyle="1" w:styleId="D9B9AEA5621F41BD8115158929B27B0C">
    <w:name w:val="D9B9AEA5621F41BD8115158929B27B0C"/>
  </w:style>
  <w:style w:type="paragraph" w:customStyle="1" w:styleId="D04CAF59A5F6429DB44773BB4F2C802A">
    <w:name w:val="D04CAF59A5F6429DB44773BB4F2C802A"/>
  </w:style>
  <w:style w:type="paragraph" w:customStyle="1" w:styleId="33285825CB3B4878BA73F47DDC4359E5">
    <w:name w:val="33285825CB3B4878BA73F47DDC4359E5"/>
  </w:style>
  <w:style w:type="paragraph" w:customStyle="1" w:styleId="31F9899720FB4EBE90B16CA3AB499594">
    <w:name w:val="31F9899720FB4EBE90B16CA3AB499594"/>
  </w:style>
  <w:style w:type="paragraph" w:customStyle="1" w:styleId="63E117CF2B3E4793A19249110AD40553">
    <w:name w:val="63E117CF2B3E4793A19249110AD40553"/>
  </w:style>
  <w:style w:type="paragraph" w:customStyle="1" w:styleId="095C0DB64E094411B183D60ADE4CBAAA">
    <w:name w:val="095C0DB64E094411B183D60ADE4CBAAA"/>
  </w:style>
  <w:style w:type="paragraph" w:customStyle="1" w:styleId="F48125FD0BFC499195F611C766D561B5">
    <w:name w:val="F48125FD0BFC499195F611C766D561B5"/>
  </w:style>
  <w:style w:type="paragraph" w:customStyle="1" w:styleId="783C67C323E54454B6E03875CE81B4B0">
    <w:name w:val="783C67C323E54454B6E03875CE81B4B0"/>
  </w:style>
  <w:style w:type="paragraph" w:customStyle="1" w:styleId="57B823DA39E34777A08CE2FE9AC8F737">
    <w:name w:val="57B823DA39E34777A08CE2FE9AC8F737"/>
  </w:style>
  <w:style w:type="paragraph" w:customStyle="1" w:styleId="15E99379108B4850B4985A9A3690AD6B">
    <w:name w:val="15E99379108B4850B4985A9A3690AD6B"/>
    <w:rsid w:val="0069534B"/>
  </w:style>
  <w:style w:type="paragraph" w:customStyle="1" w:styleId="C2C2D5C1C2A04AD6A3A9F9FCC59BF016">
    <w:name w:val="C2C2D5C1C2A04AD6A3A9F9FCC59BF016"/>
    <w:rsid w:val="0069534B"/>
  </w:style>
  <w:style w:type="paragraph" w:customStyle="1" w:styleId="D16ADC6D21F5429880DDDF684BE7EE65">
    <w:name w:val="D16ADC6D21F5429880DDDF684BE7EE65"/>
    <w:rsid w:val="0069534B"/>
  </w:style>
  <w:style w:type="paragraph" w:customStyle="1" w:styleId="D10BA826439745CD9DFD6B351BAD869F">
    <w:name w:val="D10BA826439745CD9DFD6B351BAD869F"/>
    <w:rsid w:val="0069534B"/>
  </w:style>
  <w:style w:type="paragraph" w:customStyle="1" w:styleId="A8AF491BCC414DCFA87E14E39AA0DDD7">
    <w:name w:val="A8AF491BCC414DCFA87E14E39AA0DDD7"/>
    <w:rsid w:val="0069534B"/>
  </w:style>
  <w:style w:type="paragraph" w:customStyle="1" w:styleId="FFFD3CDE836742949B36B1DECCB811E8">
    <w:name w:val="FFFD3CDE836742949B36B1DECCB811E8"/>
    <w:rsid w:val="0069534B"/>
  </w:style>
  <w:style w:type="paragraph" w:customStyle="1" w:styleId="3DAF75C4A2414570B9540188CD9D0388">
    <w:name w:val="3DAF75C4A2414570B9540188CD9D0388"/>
    <w:rsid w:val="0069534B"/>
  </w:style>
  <w:style w:type="paragraph" w:customStyle="1" w:styleId="0F451254BAE444CDBA360C7FFFCCE8D2">
    <w:name w:val="0F451254BAE444CDBA360C7FFFCCE8D2"/>
    <w:rsid w:val="0069534B"/>
  </w:style>
  <w:style w:type="paragraph" w:customStyle="1" w:styleId="2E5C50E7066C4CE58A528200D1AB80C8">
    <w:name w:val="2E5C50E7066C4CE58A528200D1AB80C8"/>
    <w:rsid w:val="0069534B"/>
  </w:style>
  <w:style w:type="paragraph" w:customStyle="1" w:styleId="4EBC73064BD441D097B2706F2D49C445">
    <w:name w:val="4EBC73064BD441D097B2706F2D49C445"/>
    <w:rsid w:val="0069534B"/>
  </w:style>
  <w:style w:type="paragraph" w:customStyle="1" w:styleId="A3ABDC9601714ECB926BC4B9E686473B">
    <w:name w:val="A3ABDC9601714ECB926BC4B9E686473B"/>
    <w:rsid w:val="0069534B"/>
  </w:style>
  <w:style w:type="paragraph" w:customStyle="1" w:styleId="CBC3488E5A024ABEAA621FA6C4EE236D">
    <w:name w:val="CBC3488E5A024ABEAA621FA6C4EE236D"/>
    <w:rsid w:val="0069534B"/>
  </w:style>
  <w:style w:type="paragraph" w:customStyle="1" w:styleId="ECDE9FA2154E40EB8A2FF35333DBC1A3">
    <w:name w:val="ECDE9FA2154E40EB8A2FF35333DBC1A3"/>
    <w:rsid w:val="0069534B"/>
  </w:style>
  <w:style w:type="paragraph" w:customStyle="1" w:styleId="482808802AAA42A2A3606A210DF83909">
    <w:name w:val="482808802AAA42A2A3606A210DF83909"/>
    <w:rsid w:val="0069534B"/>
  </w:style>
  <w:style w:type="paragraph" w:customStyle="1" w:styleId="C72FF265FA4145D0AE700DBB25610E17">
    <w:name w:val="C72FF265FA4145D0AE700DBB25610E17"/>
    <w:rsid w:val="0069534B"/>
  </w:style>
  <w:style w:type="paragraph" w:customStyle="1" w:styleId="81D984D54C094F34AB400B5707A75BF4">
    <w:name w:val="81D984D54C094F34AB400B5707A75BF4"/>
    <w:rsid w:val="0069534B"/>
  </w:style>
  <w:style w:type="paragraph" w:customStyle="1" w:styleId="13284B967C43452CA270BFEC78A03E25">
    <w:name w:val="13284B967C43452CA270BFEC78A03E25"/>
    <w:rsid w:val="0069534B"/>
  </w:style>
  <w:style w:type="paragraph" w:customStyle="1" w:styleId="3BA6CAACF97A4586AE32904559088FCD">
    <w:name w:val="3BA6CAACF97A4586AE32904559088FCD"/>
    <w:rsid w:val="0069534B"/>
  </w:style>
  <w:style w:type="paragraph" w:customStyle="1" w:styleId="4769B4875AAD499EA4AEE4F29FEF2494">
    <w:name w:val="4769B4875AAD499EA4AEE4F29FEF2494"/>
    <w:rsid w:val="0069534B"/>
  </w:style>
  <w:style w:type="paragraph" w:customStyle="1" w:styleId="0D7817ACA5E14C6B8A590CB2B53DFA1B">
    <w:name w:val="0D7817ACA5E14C6B8A590CB2B53DFA1B"/>
    <w:rsid w:val="0069534B"/>
  </w:style>
  <w:style w:type="paragraph" w:customStyle="1" w:styleId="EB142C22E55443679A35084D65D7E8D6">
    <w:name w:val="EB142C22E55443679A35084D65D7E8D6"/>
    <w:rsid w:val="0069534B"/>
  </w:style>
  <w:style w:type="paragraph" w:customStyle="1" w:styleId="637FFDD5B8FC4290842CC0772B3A56E1">
    <w:name w:val="637FFDD5B8FC4290842CC0772B3A56E1"/>
    <w:rsid w:val="0069534B"/>
  </w:style>
  <w:style w:type="paragraph" w:customStyle="1" w:styleId="0B21D80D6B264BFD82EB964111F3D03E">
    <w:name w:val="0B21D80D6B264BFD82EB964111F3D03E"/>
    <w:rsid w:val="0069534B"/>
  </w:style>
  <w:style w:type="paragraph" w:customStyle="1" w:styleId="B4B4D18CBF8E4C28A8331A11D7D0DECD">
    <w:name w:val="B4B4D18CBF8E4C28A8331A11D7D0DECD"/>
    <w:rsid w:val="0069534B"/>
  </w:style>
  <w:style w:type="paragraph" w:customStyle="1" w:styleId="EF540BFD9B9A45B8A591B0530CDE646D">
    <w:name w:val="EF540BFD9B9A45B8A591B0530CDE646D"/>
    <w:rsid w:val="0069534B"/>
  </w:style>
  <w:style w:type="paragraph" w:customStyle="1" w:styleId="3A6FC1026DF84AD1A163DBFD362063DE">
    <w:name w:val="3A6FC1026DF84AD1A163DBFD362063DE"/>
    <w:rsid w:val="0069534B"/>
  </w:style>
  <w:style w:type="paragraph" w:customStyle="1" w:styleId="DA7A17B356AA4DD5A49868C44D818393">
    <w:name w:val="DA7A17B356AA4DD5A49868C44D818393"/>
    <w:rsid w:val="0069534B"/>
  </w:style>
  <w:style w:type="paragraph" w:customStyle="1" w:styleId="646E1DF8A26A487A8314C4EDF2C1E39D">
    <w:name w:val="646E1DF8A26A487A8314C4EDF2C1E39D"/>
    <w:rsid w:val="0069534B"/>
  </w:style>
  <w:style w:type="paragraph" w:customStyle="1" w:styleId="1D9C9004514449D69447A18A052C193E">
    <w:name w:val="1D9C9004514449D69447A18A052C193E"/>
    <w:rsid w:val="0069534B"/>
  </w:style>
  <w:style w:type="paragraph" w:customStyle="1" w:styleId="262705D493564CE492287C272AE96D10">
    <w:name w:val="262705D493564CE492287C272AE96D10"/>
    <w:rsid w:val="0069534B"/>
  </w:style>
  <w:style w:type="paragraph" w:customStyle="1" w:styleId="452CA50310524C77ACE1A5EDC702BD0A">
    <w:name w:val="452CA50310524C77ACE1A5EDC702BD0A"/>
    <w:rsid w:val="0069534B"/>
  </w:style>
  <w:style w:type="paragraph" w:customStyle="1" w:styleId="4A994F93463243FCA793CFDC7E663CC5">
    <w:name w:val="4A994F93463243FCA793CFDC7E663CC5"/>
    <w:rsid w:val="0069534B"/>
  </w:style>
  <w:style w:type="paragraph" w:customStyle="1" w:styleId="DDDE8C06969948A2A52655D970EC8CE9">
    <w:name w:val="DDDE8C06969948A2A52655D970EC8CE9"/>
    <w:rsid w:val="0069534B"/>
  </w:style>
  <w:style w:type="paragraph" w:customStyle="1" w:styleId="600140C9997743C9BA380B2204561E6C">
    <w:name w:val="600140C9997743C9BA380B2204561E6C"/>
    <w:rsid w:val="0069534B"/>
  </w:style>
  <w:style w:type="paragraph" w:customStyle="1" w:styleId="E34BF8E324F2461BB6CA14AA79E38290">
    <w:name w:val="E34BF8E324F2461BB6CA14AA79E38290"/>
    <w:rsid w:val="0069534B"/>
  </w:style>
  <w:style w:type="paragraph" w:customStyle="1" w:styleId="EB2924392D9D4AC481E1241B00DFEF61">
    <w:name w:val="EB2924392D9D4AC481E1241B00DFEF61"/>
    <w:rsid w:val="0069534B"/>
  </w:style>
  <w:style w:type="paragraph" w:customStyle="1" w:styleId="C4705F855B77458BA154D6208B5D343C">
    <w:name w:val="C4705F855B77458BA154D6208B5D343C"/>
    <w:rsid w:val="0069534B"/>
  </w:style>
  <w:style w:type="paragraph" w:customStyle="1" w:styleId="54ACC2C773BF480FBC756C48A3E867F5">
    <w:name w:val="54ACC2C773BF480FBC756C48A3E867F5"/>
    <w:rsid w:val="0069534B"/>
  </w:style>
  <w:style w:type="paragraph" w:customStyle="1" w:styleId="8CBCA8D4A95E4DDD9B94B992315C808C">
    <w:name w:val="8CBCA8D4A95E4DDD9B94B992315C808C"/>
    <w:rsid w:val="006953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>kevin@kevinpdavis.com</CompanyPhone>
  <CompanyFax/>
  <CompanyEmail>http://softwarearchaeology.blogspot.com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567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P. Davis, Ph. D.</dc:creator>
  <cp:keywords>@kevinpdavis</cp:keywords>
  <cp:lastModifiedBy>Kevin Davis</cp:lastModifiedBy>
  <cp:revision>3</cp:revision>
  <cp:lastPrinted>2013-08-30T03:40:00Z</cp:lastPrinted>
  <dcterms:created xsi:type="dcterms:W3CDTF">2013-08-30T21:40:00Z</dcterms:created>
  <dcterms:modified xsi:type="dcterms:W3CDTF">2013-08-30T21:41:00Z</dcterms:modified>
  <cp:category>kevin@kevinpdavis.com | @kevinpdavis | http://www.kevinpdavis.com | http://softwarearchaeology.blogspot.com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