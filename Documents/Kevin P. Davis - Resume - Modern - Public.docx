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Y="734"/>
        <w:tblOverlap w:val="never"/>
        <w:tblW w:w="10141" w:type="dxa"/>
        <w:tblLook w:val="04A0" w:firstRow="1" w:lastRow="0" w:firstColumn="1" w:lastColumn="0" w:noHBand="0" w:noVBand="1"/>
      </w:tblPr>
      <w:tblGrid>
        <w:gridCol w:w="10141"/>
      </w:tblGrid>
      <w:tr w:rsidR="00660E5D" w:rsidRPr="00660E5D" w:rsidTr="0069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1" w:type="dxa"/>
            <w:tcBorders>
              <w:top w:val="nil"/>
              <w:left w:val="nil"/>
              <w:bottom w:val="nil"/>
              <w:right w:val="nil"/>
            </w:tcBorders>
          </w:tcPr>
          <w:p w:rsidR="00694CFE" w:rsidRPr="00660E5D" w:rsidRDefault="00694CFE" w:rsidP="00694CFE">
            <w:pPr>
              <w:pStyle w:val="ContactInfo"/>
              <w:tabs>
                <w:tab w:val="left" w:pos="8076"/>
                <w:tab w:val="right" w:pos="10080"/>
              </w:tabs>
              <w:jc w:val="center"/>
              <w:rPr>
                <w:rFonts w:cs="Segoe UI"/>
                <w:b w:val="0"/>
                <w:color w:val="808080" w:themeColor="background1" w:themeShade="80"/>
              </w:rPr>
            </w:pPr>
            <w:r w:rsidRPr="00660E5D">
              <w:rPr>
                <w:rFonts w:cs="Segoe UI"/>
                <w:b w:val="0"/>
                <w:color w:val="808080" w:themeColor="background1" w:themeShade="80"/>
              </w:rPr>
              <w:t>kevin@kevinpdavis.com</w:t>
            </w:r>
            <w:r w:rsidRPr="00660E5D">
              <w:rPr>
                <w:rFonts w:cs="Segoe UI"/>
                <w:color w:val="808080" w:themeColor="background1" w:themeShade="80"/>
              </w:rPr>
              <w:t xml:space="preserve"> |</w:t>
            </w:r>
            <w:r w:rsidRPr="00660E5D">
              <w:rPr>
                <w:rFonts w:cs="Segoe UI"/>
                <w:b w:val="0"/>
                <w:color w:val="808080" w:themeColor="background1" w:themeShade="80"/>
              </w:rPr>
              <w:t xml:space="preserve"> @kevinpdavis </w:t>
            </w:r>
            <w:r w:rsidRPr="00660E5D">
              <w:rPr>
                <w:rFonts w:cs="Segoe UI"/>
                <w:color w:val="808080" w:themeColor="background1" w:themeShade="80"/>
              </w:rPr>
              <w:t>|</w:t>
            </w:r>
            <w:r w:rsidRPr="00660E5D">
              <w:rPr>
                <w:rFonts w:cs="Segoe UI"/>
                <w:b w:val="0"/>
                <w:color w:val="808080" w:themeColor="background1" w:themeShade="80"/>
              </w:rPr>
              <w:t xml:space="preserve"> </w:t>
            </w:r>
            <w:hyperlink r:id="rId10" w:history="1">
              <w:r w:rsidRPr="00660E5D">
                <w:rPr>
                  <w:rStyle w:val="Hyperlink"/>
                  <w:rFonts w:cs="Segoe UI"/>
                  <w:b w:val="0"/>
                  <w:bCs w:val="0"/>
                  <w:color w:val="808080" w:themeColor="background1" w:themeShade="80"/>
                </w:rPr>
                <w:t>http://www.kevinpdavis.com</w:t>
              </w:r>
            </w:hyperlink>
            <w:r w:rsidRPr="00660E5D">
              <w:rPr>
                <w:rFonts w:cs="Segoe UI"/>
                <w:color w:val="808080" w:themeColor="background1" w:themeShade="80"/>
              </w:rPr>
              <w:t xml:space="preserve"> | </w:t>
            </w:r>
            <w:hyperlink r:id="rId11" w:history="1">
              <w:r w:rsidRPr="00660E5D">
                <w:rPr>
                  <w:rStyle w:val="Hyperlink"/>
                  <w:rFonts w:cs="Segoe UI"/>
                  <w:b w:val="0"/>
                  <w:bCs w:val="0"/>
                  <w:color w:val="808080" w:themeColor="background1" w:themeShade="80"/>
                </w:rPr>
                <w:t>http://softwarearchaeology.blogspot.com</w:t>
              </w:r>
            </w:hyperlink>
          </w:p>
        </w:tc>
      </w:tr>
    </w:tbl>
    <w:p w:rsidR="002C42BC" w:rsidRPr="00660E5D" w:rsidRDefault="00204035" w:rsidP="00660E5D">
      <w:pPr>
        <w:pStyle w:val="Name"/>
      </w:pPr>
      <w:r w:rsidRPr="00660E5D">
        <w:t xml:space="preserve"> </w:t>
      </w:r>
      <w:sdt>
        <w:sdtPr>
          <w:alias w:val="Your Name"/>
          <w:tag w:val=""/>
          <w:id w:val="1197042864"/>
          <w:placeholder>
            <w:docPart w:val="7CBDD48782A44477848AD0A0A70C0C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73D89" w:rsidRPr="00660E5D">
            <w:t>Kevin P. Davis, Ph. D.</w:t>
          </w:r>
        </w:sdtContent>
      </w:sdt>
    </w:p>
    <w:tbl>
      <w:tblPr>
        <w:tblStyle w:val="ResumeTable"/>
        <w:tblW w:w="10187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0271"/>
        <w:gridCol w:w="6"/>
      </w:tblGrid>
      <w:tr w:rsidR="00660E5D" w:rsidRPr="00660E5D" w:rsidTr="00AD5D13">
        <w:trPr>
          <w:trHeight w:val="645"/>
        </w:trPr>
        <w:tc>
          <w:tcPr>
            <w:tcW w:w="10151" w:type="dxa"/>
          </w:tcPr>
          <w:tbl>
            <w:tblPr>
              <w:tblStyle w:val="LetterTable"/>
              <w:tblpPr w:leftFromText="187" w:rightFromText="187" w:vertAnchor="text" w:horzAnchor="margin" w:tblpY="145"/>
              <w:tblOverlap w:val="never"/>
              <w:tblW w:w="10271" w:type="dxa"/>
              <w:tblLook w:val="04A0" w:firstRow="1" w:lastRow="0" w:firstColumn="1" w:lastColumn="0" w:noHBand="0" w:noVBand="1"/>
            </w:tblPr>
            <w:tblGrid>
              <w:gridCol w:w="2160"/>
              <w:gridCol w:w="8111"/>
            </w:tblGrid>
            <w:tr w:rsidR="00265AFB" w:rsidRPr="00660E5D" w:rsidTr="00660E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808080" w:themeFill="background1" w:themeFillShade="80"/>
                </w:tcPr>
                <w:p w:rsidR="00265AFB" w:rsidRPr="00660E5D" w:rsidRDefault="00265AFB" w:rsidP="00265AFB">
                  <w:pPr>
                    <w:pStyle w:val="Heading1"/>
                    <w:ind w:right="90"/>
                    <w:jc w:val="left"/>
                    <w:outlineLvl w:val="0"/>
                    <w:rPr>
                      <w:caps/>
                      <w:color w:val="FFFFFF" w:themeColor="background1"/>
                    </w:rPr>
                  </w:pPr>
                  <w:r w:rsidRPr="00660E5D">
                    <w:rPr>
                      <w:color w:val="FFFFFF" w:themeColor="background1"/>
                      <w:sz w:val="22"/>
                    </w:rPr>
                    <w:t>YOUR ORGANIZATION</w:t>
                  </w:r>
                </w:p>
                <w:p w:rsidR="00265AFB" w:rsidRPr="00660E5D" w:rsidRDefault="00660E5D" w:rsidP="00660E5D">
                  <w:pPr>
                    <w:tabs>
                      <w:tab w:val="left" w:pos="600"/>
                    </w:tabs>
                    <w:rPr>
                      <w:color w:val="FFFFFF" w:themeColor="background1"/>
                    </w:rPr>
                  </w:pPr>
                  <w:r w:rsidRPr="00660E5D">
                    <w:rPr>
                      <w:color w:val="FFFFFF" w:themeColor="background1"/>
                    </w:rPr>
                    <w:tab/>
                  </w:r>
                </w:p>
              </w:tc>
              <w:tc>
                <w:tcPr>
                  <w:tcW w:w="8111" w:type="dxa"/>
                </w:tcPr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Software is the product or a key competitive advantage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Modern and agile management practices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Distributed, collaborative, cohesive team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Hands-on web and/or mobile development</w:t>
                  </w:r>
                </w:p>
              </w:tc>
              <w:tc>
                <w:tcPr>
                  <w:gridSpan w:val="0"/>
                </w:tcPr>
                <w:p w:rsidR="00265AFB" w:rsidRPr="00660E5D" w:rsidRDefault="00265A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Segoe UI"/>
                      <w:color w:val="808080" w:themeColor="background1" w:themeShade="80"/>
                    </w:rPr>
                  </w:pPr>
                  <w:r w:rsidRPr="00660E5D">
                    <w:rPr>
                      <w:rFonts w:cs="Segoe UI"/>
                      <w:color w:val="808080" w:themeColor="background1" w:themeShade="80"/>
                    </w:rPr>
                    <w:tab/>
                  </w:r>
                  <w:r w:rsidRPr="00660E5D">
                    <w:rPr>
                      <w:rFonts w:cs="Segoe UI"/>
                      <w:color w:val="808080" w:themeColor="background1" w:themeShade="80"/>
                    </w:rPr>
                    <w:tab/>
                  </w:r>
                </w:p>
              </w:tc>
            </w:tr>
          </w:tbl>
          <w:p w:rsidR="003A42A0" w:rsidRPr="00660E5D" w:rsidRDefault="003A42A0" w:rsidP="00204035">
            <w:pPr>
              <w:pStyle w:val="ContactInfo"/>
              <w:tabs>
                <w:tab w:val="left" w:pos="8076"/>
                <w:tab w:val="right" w:pos="10080"/>
              </w:tabs>
              <w:jc w:val="left"/>
              <w:rPr>
                <w:rFonts w:cs="Segoe UI"/>
                <w:color w:val="808080" w:themeColor="background1" w:themeShade="80"/>
              </w:rPr>
            </w:pPr>
          </w:p>
        </w:tc>
        <w:tc>
          <w:tcPr>
            <w:tcW w:w="36" w:type="dxa"/>
          </w:tcPr>
          <w:p w:rsidR="00204035" w:rsidRPr="00660E5D" w:rsidRDefault="00204035" w:rsidP="00204035">
            <w:pPr>
              <w:pStyle w:val="ContactInfo"/>
              <w:tabs>
                <w:tab w:val="left" w:pos="8076"/>
                <w:tab w:val="right" w:pos="10080"/>
              </w:tabs>
              <w:jc w:val="left"/>
              <w:rPr>
                <w:rFonts w:cs="Segoe UI"/>
                <w:color w:val="808080" w:themeColor="background1" w:themeShade="80"/>
              </w:rPr>
            </w:pPr>
          </w:p>
        </w:tc>
      </w:tr>
    </w:tbl>
    <w:p w:rsidR="00204035" w:rsidRPr="00660E5D" w:rsidRDefault="00204035" w:rsidP="00204035">
      <w:pPr>
        <w:pStyle w:val="ContactInfo"/>
        <w:tabs>
          <w:tab w:val="left" w:pos="8076"/>
          <w:tab w:val="right" w:pos="10080"/>
        </w:tabs>
        <w:jc w:val="left"/>
        <w:rPr>
          <w:rFonts w:cs="Segoe UI"/>
          <w:color w:val="808080" w:themeColor="background1" w:themeShade="80"/>
        </w:rPr>
      </w:pPr>
    </w:p>
    <w:tbl>
      <w:tblPr>
        <w:tblStyle w:val="ResumeTable"/>
        <w:tblpPr w:leftFromText="187" w:rightFromText="187" w:vertAnchor="page" w:horzAnchor="margin" w:tblpY="3745"/>
        <w:tblW w:w="5002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166"/>
        <w:gridCol w:w="180"/>
        <w:gridCol w:w="2613"/>
        <w:gridCol w:w="270"/>
        <w:gridCol w:w="5855"/>
      </w:tblGrid>
      <w:tr w:rsidR="00660E5D" w:rsidRPr="00660E5D" w:rsidTr="00660E5D">
        <w:trPr>
          <w:trHeight w:val="350"/>
        </w:trPr>
        <w:tc>
          <w:tcPr>
            <w:tcW w:w="100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6D488B" w:rsidRPr="00660E5D" w:rsidRDefault="006D488B" w:rsidP="00660E5D">
            <w:pPr>
              <w:pStyle w:val="Heading1"/>
              <w:tabs>
                <w:tab w:val="left" w:pos="85"/>
                <w:tab w:val="left" w:pos="4404"/>
                <w:tab w:val="left" w:pos="6024"/>
              </w:tabs>
              <w:spacing w:after="40" w:line="264" w:lineRule="auto"/>
              <w:jc w:val="both"/>
              <w:rPr>
                <w:color w:val="808080" w:themeColor="background1" w:themeShade="80"/>
              </w:rPr>
            </w:pPr>
            <w:r w:rsidRPr="00660E5D">
              <w:rPr>
                <w:color w:val="FFFFFF" w:themeColor="background1"/>
              </w:rPr>
              <w:tab/>
            </w:r>
            <w:r w:rsidRPr="00660E5D">
              <w:rPr>
                <w:color w:val="FFFFFF" w:themeColor="background1"/>
                <w:sz w:val="22"/>
              </w:rPr>
              <w:t xml:space="preserve">My </w:t>
            </w:r>
            <w:r w:rsidR="00AD5D13" w:rsidRPr="00660E5D">
              <w:rPr>
                <w:color w:val="FFFFFF" w:themeColor="background1"/>
                <w:sz w:val="22"/>
              </w:rPr>
              <w:t>Story</w:t>
            </w:r>
            <w:r w:rsidR="00660E5D" w:rsidRPr="00660E5D">
              <w:rPr>
                <w:color w:val="FFFFFF" w:themeColor="background1"/>
                <w:sz w:val="22"/>
              </w:rPr>
              <w:tab/>
            </w:r>
            <w:r w:rsidR="00660E5D">
              <w:rPr>
                <w:color w:val="808080" w:themeColor="background1" w:themeShade="80"/>
                <w:sz w:val="22"/>
              </w:rPr>
              <w:tab/>
            </w:r>
          </w:p>
        </w:tc>
      </w:tr>
      <w:tr w:rsidR="00660E5D" w:rsidRPr="00660E5D" w:rsidTr="009803BF">
        <w:trPr>
          <w:trHeight w:val="977"/>
        </w:trPr>
        <w:tc>
          <w:tcPr>
            <w:tcW w:w="116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2007 - Present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Calamos InvestmentS </w:t>
            </w:r>
            <w:r w:rsidRPr="00660E5D">
              <w:rPr>
                <w:color w:val="808080" w:themeColor="background1" w:themeShade="80"/>
              </w:rPr>
              <w:t>Lead Architect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Key technology leader responsible for enterprise data and application architecture standards, developing core framework components, and mentoring and developing less senior developers, all in an homogenous Microsoft environment. </w:t>
            </w:r>
          </w:p>
        </w:tc>
      </w:tr>
      <w:tr w:rsidR="00660E5D" w:rsidRPr="00660E5D" w:rsidTr="009803BF">
        <w:trPr>
          <w:trHeight w:val="725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2011 - Present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That Conference </w:t>
            </w:r>
            <w:r w:rsidRPr="00660E5D">
              <w:rPr>
                <w:color w:val="808080" w:themeColor="background1" w:themeShade="80"/>
              </w:rPr>
              <w:t>Communications Lead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Core team member and organizer responsible for creating, preparing, and distributing electronic communication materials to attendees, speakers, and sponsors.</w:t>
            </w:r>
          </w:p>
        </w:tc>
      </w:tr>
      <w:tr w:rsidR="00660E5D" w:rsidRPr="00660E5D" w:rsidTr="009803BF">
        <w:trPr>
          <w:trHeight w:val="972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2013 - Present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NetWaiter                 </w:t>
            </w:r>
            <w:r w:rsidR="00660E5D">
              <w:rPr>
                <w:b/>
                <w:color w:val="808080" w:themeColor="background1" w:themeShade="80"/>
              </w:rPr>
              <w:t xml:space="preserve"> </w:t>
            </w:r>
            <w:r w:rsidRPr="00660E5D">
              <w:rPr>
                <w:color w:val="808080" w:themeColor="background1" w:themeShade="80"/>
              </w:rPr>
              <w:t>Web Developer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Part-time, 100% remote agile web development using ASP.NET MVC, Web Forms, Entity Framework, jQuery, Knockout.js and collaborating using GitHub, Skype, and join.me.</w:t>
            </w:r>
          </w:p>
        </w:tc>
      </w:tr>
      <w:tr w:rsidR="00660E5D" w:rsidRPr="00660E5D" w:rsidTr="009803BF">
        <w:trPr>
          <w:trHeight w:val="315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576123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2002 </w:t>
            </w:r>
            <w:r w:rsidR="00576123">
              <w:rPr>
                <w:color w:val="808080" w:themeColor="background1" w:themeShade="80"/>
              </w:rPr>
              <w:t xml:space="preserve">- </w:t>
            </w:r>
            <w:r w:rsidRPr="00660E5D">
              <w:rPr>
                <w:color w:val="808080" w:themeColor="background1" w:themeShade="80"/>
              </w:rPr>
              <w:t xml:space="preserve">  2007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576123">
            <w:pPr>
              <w:pStyle w:val="Heading1"/>
              <w:jc w:val="left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Allstate Financial </w:t>
            </w:r>
            <w:r w:rsidRPr="00660E5D">
              <w:rPr>
                <w:color w:val="808080" w:themeColor="background1" w:themeShade="80"/>
              </w:rPr>
              <w:t>Planning Consultant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.NET Developer, Architect, and Planning Consultant working on small, agile, high-performance teams building web and desktop apps for Distribution, Actuarial, and Risk Management groups.</w:t>
            </w:r>
          </w:p>
        </w:tc>
      </w:tr>
      <w:tr w:rsidR="00660E5D" w:rsidRPr="00660E5D" w:rsidTr="009803BF">
        <w:trPr>
          <w:trHeight w:val="53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1999 -  </w:t>
            </w:r>
            <w:r w:rsidR="00576123">
              <w:rPr>
                <w:color w:val="808080" w:themeColor="background1" w:themeShade="80"/>
              </w:rPr>
              <w:t xml:space="preserve"> </w:t>
            </w:r>
            <w:r w:rsidRPr="00660E5D">
              <w:rPr>
                <w:color w:val="808080" w:themeColor="background1" w:themeShade="80"/>
              </w:rPr>
              <w:t>2001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>Davinci software</w:t>
            </w:r>
            <w:r w:rsidRPr="00660E5D">
              <w:rPr>
                <w:color w:val="808080" w:themeColor="background1" w:themeShade="80"/>
              </w:rPr>
              <w:t xml:space="preserve"> Developer/Consultant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Java</w:t>
            </w:r>
            <w:r w:rsidR="003B7080" w:rsidRPr="00660E5D">
              <w:rPr>
                <w:color w:val="808080" w:themeColor="background1" w:themeShade="80"/>
              </w:rPr>
              <w:t>, J2EE</w:t>
            </w:r>
            <w:r w:rsidRPr="00660E5D">
              <w:rPr>
                <w:color w:val="808080" w:themeColor="background1" w:themeShade="80"/>
              </w:rPr>
              <w:t xml:space="preserve">, C++, </w:t>
            </w:r>
            <w:r w:rsidR="003B7080" w:rsidRPr="00660E5D">
              <w:rPr>
                <w:color w:val="808080" w:themeColor="background1" w:themeShade="80"/>
              </w:rPr>
              <w:t xml:space="preserve">ATL </w:t>
            </w:r>
            <w:r w:rsidRPr="00660E5D">
              <w:rPr>
                <w:color w:val="808080" w:themeColor="background1" w:themeShade="80"/>
              </w:rPr>
              <w:t>COM Developer/Consultant on an agile development team.</w:t>
            </w:r>
          </w:p>
        </w:tc>
      </w:tr>
    </w:tbl>
    <w:tbl>
      <w:tblPr>
        <w:tblStyle w:val="LetterTable"/>
        <w:tblpPr w:leftFromText="187" w:rightFromText="187" w:vertAnchor="page" w:horzAnchor="margin" w:tblpY="9875"/>
        <w:tblW w:w="10084" w:type="dxa"/>
        <w:tblBorders>
          <w:insideH w:val="none" w:sz="0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3962"/>
        <w:gridCol w:w="269"/>
        <w:gridCol w:w="5853"/>
      </w:tblGrid>
      <w:tr w:rsidR="00660E5D" w:rsidRPr="00660E5D" w:rsidTr="0042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shd w:val="clear" w:color="auto" w:fill="808080" w:themeFill="background1" w:themeFillShade="80"/>
          </w:tcPr>
          <w:p w:rsidR="00AD5D13" w:rsidRPr="00660E5D" w:rsidRDefault="00AD5D13" w:rsidP="004F5895">
            <w:pPr>
              <w:pStyle w:val="ResumeText"/>
              <w:tabs>
                <w:tab w:val="right" w:pos="2520"/>
              </w:tabs>
              <w:ind w:left="90"/>
              <w:rPr>
                <w:color w:val="808080" w:themeColor="background1" w:themeShade="80"/>
              </w:rPr>
            </w:pPr>
            <w:r w:rsidRPr="00660E5D">
              <w:rPr>
                <w:color w:val="FFFFFF" w:themeColor="background1"/>
              </w:rPr>
              <w:t>My STATS</w:t>
            </w:r>
            <w:r w:rsidR="00660E5D">
              <w:rPr>
                <w:color w:val="FFFFFF" w:themeColor="background1"/>
              </w:rPr>
              <w:tab/>
            </w:r>
          </w:p>
        </w:tc>
        <w:tc>
          <w:tcPr>
            <w:tcW w:w="269" w:type="dxa"/>
            <w:shd w:val="clear" w:color="auto" w:fill="808080" w:themeFill="background1" w:themeFillShade="80"/>
          </w:tcPr>
          <w:p w:rsidR="00AD5D13" w:rsidRPr="00660E5D" w:rsidRDefault="00AD5D13" w:rsidP="00980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  <w:shd w:val="clear" w:color="auto" w:fill="808080" w:themeFill="background1" w:themeFillShade="80"/>
          </w:tcPr>
          <w:p w:rsidR="00AD5D13" w:rsidRPr="00660E5D" w:rsidRDefault="00AD5D13" w:rsidP="00980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660E5D" w:rsidRPr="00660E5D" w:rsidTr="00421036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LOMA (life insurance) designations earned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4</w:t>
            </w:r>
          </w:p>
        </w:tc>
      </w:tr>
      <w:tr w:rsidR="00660E5D" w:rsidRPr="00660E5D" w:rsidTr="0042103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technology certifications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4</w:t>
            </w:r>
          </w:p>
        </w:tc>
      </w:tr>
      <w:tr w:rsidR="00660E5D" w:rsidRPr="00660E5D" w:rsidTr="00421036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books with my praise quotes on the cover or inside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7</w:t>
            </w:r>
          </w:p>
        </w:tc>
      </w:tr>
      <w:tr w:rsidR="00660E5D" w:rsidRPr="00660E5D" w:rsidTr="004210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podcasts hosted for Pearson’s onsoa series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13</w:t>
            </w:r>
          </w:p>
        </w:tc>
      </w:tr>
      <w:tr w:rsidR="00660E5D" w:rsidRPr="00660E5D" w:rsidTr="00421036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suc</w:t>
            </w:r>
            <w:r w:rsidR="00660E5D">
              <w:rPr>
                <w:b w:val="0"/>
                <w:color w:val="808080" w:themeColor="background1" w:themeShade="80"/>
                <w:sz w:val="20"/>
              </w:rPr>
              <w:t>cessfully homebrewed craft beers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&gt; 50</w:t>
            </w:r>
          </w:p>
        </w:tc>
      </w:tr>
      <w:tr w:rsidR="00660E5D" w:rsidRPr="00660E5D" w:rsidTr="0042103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 xml:space="preserve">5K / 8K / 10 mi. races run 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pStyle w:val="Resum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12 / 1 / 1</w:t>
            </w:r>
          </w:p>
        </w:tc>
      </w:tr>
    </w:tbl>
    <w:p w:rsidR="00E05993" w:rsidRDefault="00E05993" w:rsidP="00576123">
      <w:pPr>
        <w:tabs>
          <w:tab w:val="left" w:pos="7776"/>
        </w:tabs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808080" w:themeColor="background1" w:themeShade="80"/>
        </w:rPr>
      </w:pPr>
      <w:bookmarkStart w:id="0" w:name="_GoBack"/>
      <w:bookmarkEnd w:id="0"/>
    </w:p>
    <w:p w:rsidR="003B7080" w:rsidRPr="00660E5D" w:rsidRDefault="00576123" w:rsidP="00576123">
      <w:pPr>
        <w:tabs>
          <w:tab w:val="left" w:pos="7776"/>
        </w:tabs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808080" w:themeColor="background1" w:themeShade="80"/>
        </w:rPr>
      </w:pPr>
      <w:r>
        <w:rPr>
          <w:color w:val="808080" w:themeColor="background1" w:themeShade="80"/>
        </w:rPr>
        <w:t>More detailed CV and references available on request</w:t>
      </w:r>
    </w:p>
    <w:sectPr w:rsidR="003B7080" w:rsidRPr="00660E5D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70" w:rsidRDefault="00761170">
      <w:pPr>
        <w:spacing w:before="0" w:after="0" w:line="240" w:lineRule="auto"/>
      </w:pPr>
      <w:r>
        <w:separator/>
      </w:r>
    </w:p>
  </w:endnote>
  <w:endnote w:type="continuationSeparator" w:id="0">
    <w:p w:rsidR="00761170" w:rsidRDefault="007611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92B" w:rsidRDefault="0085692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70" w:rsidRDefault="00761170">
      <w:pPr>
        <w:spacing w:before="0" w:after="0" w:line="240" w:lineRule="auto"/>
      </w:pPr>
      <w:r>
        <w:separator/>
      </w:r>
    </w:p>
  </w:footnote>
  <w:footnote w:type="continuationSeparator" w:id="0">
    <w:p w:rsidR="00761170" w:rsidRDefault="007611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A542D"/>
    <w:multiLevelType w:val="hybridMultilevel"/>
    <w:tmpl w:val="2A7E9DF2"/>
    <w:lvl w:ilvl="0" w:tplc="90602844">
      <w:start w:val="2011"/>
      <w:numFmt w:val="bullet"/>
      <w:lvlText w:val="-"/>
      <w:lvlJc w:val="left"/>
      <w:pPr>
        <w:ind w:left="50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5DD4"/>
    <w:multiLevelType w:val="hybridMultilevel"/>
    <w:tmpl w:val="32729088"/>
    <w:lvl w:ilvl="0" w:tplc="6ED2F930">
      <w:start w:val="12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44037C27"/>
    <w:multiLevelType w:val="hybridMultilevel"/>
    <w:tmpl w:val="B39603FA"/>
    <w:lvl w:ilvl="0" w:tplc="047AFA22">
      <w:start w:val="12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571E5417"/>
    <w:multiLevelType w:val="hybridMultilevel"/>
    <w:tmpl w:val="563A5E0C"/>
    <w:lvl w:ilvl="0" w:tplc="90602844">
      <w:start w:val="2011"/>
      <w:numFmt w:val="bullet"/>
      <w:lvlText w:val="-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5F6E41B0"/>
    <w:multiLevelType w:val="hybridMultilevel"/>
    <w:tmpl w:val="69EE48AA"/>
    <w:lvl w:ilvl="0" w:tplc="90602844">
      <w:start w:val="2011"/>
      <w:numFmt w:val="bullet"/>
      <w:lvlText w:val="-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6E9D5F84"/>
    <w:multiLevelType w:val="hybridMultilevel"/>
    <w:tmpl w:val="0E287090"/>
    <w:lvl w:ilvl="0" w:tplc="90602844">
      <w:start w:val="2011"/>
      <w:numFmt w:val="bullet"/>
      <w:lvlText w:val="-"/>
      <w:lvlJc w:val="left"/>
      <w:pPr>
        <w:ind w:left="50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79D524E7"/>
    <w:multiLevelType w:val="hybridMultilevel"/>
    <w:tmpl w:val="FBAEC6B8"/>
    <w:lvl w:ilvl="0" w:tplc="6ED2F930">
      <w:start w:val="12"/>
      <w:numFmt w:val="bullet"/>
      <w:lvlText w:val="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9"/>
    <w:rsid w:val="000653EA"/>
    <w:rsid w:val="000B007A"/>
    <w:rsid w:val="000E37EF"/>
    <w:rsid w:val="001623CA"/>
    <w:rsid w:val="00204035"/>
    <w:rsid w:val="00245DAD"/>
    <w:rsid w:val="00265AFB"/>
    <w:rsid w:val="002C42BC"/>
    <w:rsid w:val="003A42A0"/>
    <w:rsid w:val="003B7080"/>
    <w:rsid w:val="00414819"/>
    <w:rsid w:val="00421036"/>
    <w:rsid w:val="004F5895"/>
    <w:rsid w:val="00576123"/>
    <w:rsid w:val="00660E5D"/>
    <w:rsid w:val="006924D0"/>
    <w:rsid w:val="00694CFE"/>
    <w:rsid w:val="006D488B"/>
    <w:rsid w:val="00761170"/>
    <w:rsid w:val="0085692B"/>
    <w:rsid w:val="009056C4"/>
    <w:rsid w:val="009803BF"/>
    <w:rsid w:val="00A73D89"/>
    <w:rsid w:val="00AD5D13"/>
    <w:rsid w:val="00AE4FFB"/>
    <w:rsid w:val="00B77B03"/>
    <w:rsid w:val="00C62C19"/>
    <w:rsid w:val="00E05993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4BA16-2E75-4D50-93DD-01B41DF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080"/>
    <w:rPr>
      <w:rFonts w:ascii="Segoe UI" w:hAnsi="Segoe UI"/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056C4"/>
    <w:pPr>
      <w:jc w:val="right"/>
      <w:outlineLvl w:val="0"/>
    </w:pPr>
    <w:rPr>
      <w:rFonts w:eastAsiaTheme="majorEastAsia" w:cstheme="majorBidi"/>
      <w:caps/>
      <w:color w:val="A6A6A6" w:themeColor="background1" w:themeShade="A6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9056C4"/>
    <w:rPr>
      <w:rFonts w:ascii="Segoe UI" w:eastAsiaTheme="majorEastAsia" w:hAnsi="Segoe UI" w:cstheme="majorBidi"/>
      <w:caps/>
      <w:color w:val="A6A6A6" w:themeColor="background1" w:themeShade="A6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660E5D"/>
    <w:pPr>
      <w:pBdr>
        <w:top w:val="single" w:sz="4" w:space="4" w:color="808080" w:themeColor="background1" w:themeShade="80"/>
        <w:left w:val="single" w:sz="4" w:space="6" w:color="808080" w:themeColor="background1" w:themeShade="80"/>
        <w:bottom w:val="single" w:sz="4" w:space="4" w:color="808080" w:themeColor="background1" w:themeShade="80"/>
        <w:right w:val="single" w:sz="4" w:space="6" w:color="808080" w:themeColor="background1" w:themeShade="80"/>
      </w:pBdr>
      <w:shd w:val="clear" w:color="auto" w:fill="808080" w:themeFill="background1" w:themeFillShade="80"/>
      <w:spacing w:before="240"/>
      <w:ind w:left="144" w:right="144"/>
    </w:pPr>
    <w:rPr>
      <w:rFonts w:eastAsiaTheme="majorEastAsia" w:cstheme="majorBidi"/>
      <w:caps/>
      <w:color w:val="FFFFFF" w:themeColor="background1"/>
      <w:sz w:val="32"/>
    </w:rPr>
  </w:style>
  <w:style w:type="table" w:styleId="PlainTable1">
    <w:name w:val="Plain Table 1"/>
    <w:basedOn w:val="TableNormal"/>
    <w:uiPriority w:val="40"/>
    <w:rsid w:val="002040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04035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D4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E5D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5D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ftwarearchaeology.blogspo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kevinpdavi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BDD48782A44477848AD0A0A70C0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C459-6912-462F-9B15-FA0706A2EDBD}"/>
      </w:docPartPr>
      <w:docPartBody>
        <w:p w:rsidR="0069534B" w:rsidRDefault="0069534B">
          <w:pPr>
            <w:pStyle w:val="7CBDD48782A44477848AD0A0A70C0C1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4B"/>
    <w:rsid w:val="006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A9235CB1940E995E8D2818B91C95E">
    <w:name w:val="384A9235CB1940E995E8D2818B91C95E"/>
  </w:style>
  <w:style w:type="paragraph" w:customStyle="1" w:styleId="C3F498C689C346458C96BAFFF1B98533">
    <w:name w:val="C3F498C689C346458C96BAFFF1B98533"/>
  </w:style>
  <w:style w:type="paragraph" w:customStyle="1" w:styleId="7CB62FD8C6FB485D831C058D13330C58">
    <w:name w:val="7CB62FD8C6FB485D831C058D13330C58"/>
  </w:style>
  <w:style w:type="paragraph" w:customStyle="1" w:styleId="B4E0BEEE77EA4FE4AF3655F7426262A7">
    <w:name w:val="B4E0BEEE77EA4FE4AF3655F7426262A7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3973694D85C143DDB96F26AAA2EE9C97">
    <w:name w:val="3973694D85C143DDB96F26AAA2EE9C97"/>
  </w:style>
  <w:style w:type="paragraph" w:customStyle="1" w:styleId="7CBDD48782A44477848AD0A0A70C0C1C">
    <w:name w:val="7CBDD48782A44477848AD0A0A70C0C1C"/>
  </w:style>
  <w:style w:type="paragraph" w:customStyle="1" w:styleId="337E0445A6E1434EB29960A2EB40B121">
    <w:name w:val="337E0445A6E1434EB29960A2EB40B121"/>
  </w:style>
  <w:style w:type="paragraph" w:customStyle="1" w:styleId="ResumeText">
    <w:name w:val="Resume Text"/>
    <w:basedOn w:val="Normal"/>
    <w:qFormat/>
    <w:rsid w:val="0069534B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5A8F849566F432BBF01E1F2E9EE934F">
    <w:name w:val="45A8F849566F432BBF01E1F2E9EE934F"/>
  </w:style>
  <w:style w:type="character" w:styleId="PlaceholderText">
    <w:name w:val="Placeholder Text"/>
    <w:basedOn w:val="DefaultParagraphFont"/>
    <w:uiPriority w:val="99"/>
    <w:semiHidden/>
    <w:rsid w:val="0069534B"/>
    <w:rPr>
      <w:color w:val="808080"/>
    </w:rPr>
  </w:style>
  <w:style w:type="paragraph" w:customStyle="1" w:styleId="59A0D2DD07F74180B0222962BF441909">
    <w:name w:val="59A0D2DD07F74180B0222962BF441909"/>
  </w:style>
  <w:style w:type="paragraph" w:customStyle="1" w:styleId="FCBA012504FB4C479F0C24729A50F497">
    <w:name w:val="FCBA012504FB4C479F0C24729A50F497"/>
  </w:style>
  <w:style w:type="paragraph" w:customStyle="1" w:styleId="D9B9AEA5621F41BD8115158929B27B0C">
    <w:name w:val="D9B9AEA5621F41BD8115158929B27B0C"/>
  </w:style>
  <w:style w:type="paragraph" w:customStyle="1" w:styleId="D04CAF59A5F6429DB44773BB4F2C802A">
    <w:name w:val="D04CAF59A5F6429DB44773BB4F2C802A"/>
  </w:style>
  <w:style w:type="paragraph" w:customStyle="1" w:styleId="33285825CB3B4878BA73F47DDC4359E5">
    <w:name w:val="33285825CB3B4878BA73F47DDC4359E5"/>
  </w:style>
  <w:style w:type="paragraph" w:customStyle="1" w:styleId="31F9899720FB4EBE90B16CA3AB499594">
    <w:name w:val="31F9899720FB4EBE90B16CA3AB499594"/>
  </w:style>
  <w:style w:type="paragraph" w:customStyle="1" w:styleId="63E117CF2B3E4793A19249110AD40553">
    <w:name w:val="63E117CF2B3E4793A19249110AD40553"/>
  </w:style>
  <w:style w:type="paragraph" w:customStyle="1" w:styleId="095C0DB64E094411B183D60ADE4CBAAA">
    <w:name w:val="095C0DB64E094411B183D60ADE4CBAAA"/>
  </w:style>
  <w:style w:type="paragraph" w:customStyle="1" w:styleId="F48125FD0BFC499195F611C766D561B5">
    <w:name w:val="F48125FD0BFC499195F611C766D561B5"/>
  </w:style>
  <w:style w:type="paragraph" w:customStyle="1" w:styleId="783C67C323E54454B6E03875CE81B4B0">
    <w:name w:val="783C67C323E54454B6E03875CE81B4B0"/>
  </w:style>
  <w:style w:type="paragraph" w:customStyle="1" w:styleId="57B823DA39E34777A08CE2FE9AC8F737">
    <w:name w:val="57B823DA39E34777A08CE2FE9AC8F737"/>
  </w:style>
  <w:style w:type="paragraph" w:customStyle="1" w:styleId="15E99379108B4850B4985A9A3690AD6B">
    <w:name w:val="15E99379108B4850B4985A9A3690AD6B"/>
    <w:rsid w:val="0069534B"/>
  </w:style>
  <w:style w:type="paragraph" w:customStyle="1" w:styleId="C2C2D5C1C2A04AD6A3A9F9FCC59BF016">
    <w:name w:val="C2C2D5C1C2A04AD6A3A9F9FCC59BF016"/>
    <w:rsid w:val="0069534B"/>
  </w:style>
  <w:style w:type="paragraph" w:customStyle="1" w:styleId="D16ADC6D21F5429880DDDF684BE7EE65">
    <w:name w:val="D16ADC6D21F5429880DDDF684BE7EE65"/>
    <w:rsid w:val="0069534B"/>
  </w:style>
  <w:style w:type="paragraph" w:customStyle="1" w:styleId="D10BA826439745CD9DFD6B351BAD869F">
    <w:name w:val="D10BA826439745CD9DFD6B351BAD869F"/>
    <w:rsid w:val="0069534B"/>
  </w:style>
  <w:style w:type="paragraph" w:customStyle="1" w:styleId="A8AF491BCC414DCFA87E14E39AA0DDD7">
    <w:name w:val="A8AF491BCC414DCFA87E14E39AA0DDD7"/>
    <w:rsid w:val="0069534B"/>
  </w:style>
  <w:style w:type="paragraph" w:customStyle="1" w:styleId="FFFD3CDE836742949B36B1DECCB811E8">
    <w:name w:val="FFFD3CDE836742949B36B1DECCB811E8"/>
    <w:rsid w:val="0069534B"/>
  </w:style>
  <w:style w:type="paragraph" w:customStyle="1" w:styleId="3DAF75C4A2414570B9540188CD9D0388">
    <w:name w:val="3DAF75C4A2414570B9540188CD9D0388"/>
    <w:rsid w:val="0069534B"/>
  </w:style>
  <w:style w:type="paragraph" w:customStyle="1" w:styleId="0F451254BAE444CDBA360C7FFFCCE8D2">
    <w:name w:val="0F451254BAE444CDBA360C7FFFCCE8D2"/>
    <w:rsid w:val="0069534B"/>
  </w:style>
  <w:style w:type="paragraph" w:customStyle="1" w:styleId="2E5C50E7066C4CE58A528200D1AB80C8">
    <w:name w:val="2E5C50E7066C4CE58A528200D1AB80C8"/>
    <w:rsid w:val="0069534B"/>
  </w:style>
  <w:style w:type="paragraph" w:customStyle="1" w:styleId="4EBC73064BD441D097B2706F2D49C445">
    <w:name w:val="4EBC73064BD441D097B2706F2D49C445"/>
    <w:rsid w:val="0069534B"/>
  </w:style>
  <w:style w:type="paragraph" w:customStyle="1" w:styleId="A3ABDC9601714ECB926BC4B9E686473B">
    <w:name w:val="A3ABDC9601714ECB926BC4B9E686473B"/>
    <w:rsid w:val="0069534B"/>
  </w:style>
  <w:style w:type="paragraph" w:customStyle="1" w:styleId="CBC3488E5A024ABEAA621FA6C4EE236D">
    <w:name w:val="CBC3488E5A024ABEAA621FA6C4EE236D"/>
    <w:rsid w:val="0069534B"/>
  </w:style>
  <w:style w:type="paragraph" w:customStyle="1" w:styleId="ECDE9FA2154E40EB8A2FF35333DBC1A3">
    <w:name w:val="ECDE9FA2154E40EB8A2FF35333DBC1A3"/>
    <w:rsid w:val="0069534B"/>
  </w:style>
  <w:style w:type="paragraph" w:customStyle="1" w:styleId="482808802AAA42A2A3606A210DF83909">
    <w:name w:val="482808802AAA42A2A3606A210DF83909"/>
    <w:rsid w:val="0069534B"/>
  </w:style>
  <w:style w:type="paragraph" w:customStyle="1" w:styleId="C72FF265FA4145D0AE700DBB25610E17">
    <w:name w:val="C72FF265FA4145D0AE700DBB25610E17"/>
    <w:rsid w:val="0069534B"/>
  </w:style>
  <w:style w:type="paragraph" w:customStyle="1" w:styleId="81D984D54C094F34AB400B5707A75BF4">
    <w:name w:val="81D984D54C094F34AB400B5707A75BF4"/>
    <w:rsid w:val="0069534B"/>
  </w:style>
  <w:style w:type="paragraph" w:customStyle="1" w:styleId="13284B967C43452CA270BFEC78A03E25">
    <w:name w:val="13284B967C43452CA270BFEC78A03E25"/>
    <w:rsid w:val="0069534B"/>
  </w:style>
  <w:style w:type="paragraph" w:customStyle="1" w:styleId="3BA6CAACF97A4586AE32904559088FCD">
    <w:name w:val="3BA6CAACF97A4586AE32904559088FCD"/>
    <w:rsid w:val="0069534B"/>
  </w:style>
  <w:style w:type="paragraph" w:customStyle="1" w:styleId="4769B4875AAD499EA4AEE4F29FEF2494">
    <w:name w:val="4769B4875AAD499EA4AEE4F29FEF2494"/>
    <w:rsid w:val="0069534B"/>
  </w:style>
  <w:style w:type="paragraph" w:customStyle="1" w:styleId="0D7817ACA5E14C6B8A590CB2B53DFA1B">
    <w:name w:val="0D7817ACA5E14C6B8A590CB2B53DFA1B"/>
    <w:rsid w:val="0069534B"/>
  </w:style>
  <w:style w:type="paragraph" w:customStyle="1" w:styleId="EB142C22E55443679A35084D65D7E8D6">
    <w:name w:val="EB142C22E55443679A35084D65D7E8D6"/>
    <w:rsid w:val="0069534B"/>
  </w:style>
  <w:style w:type="paragraph" w:customStyle="1" w:styleId="637FFDD5B8FC4290842CC0772B3A56E1">
    <w:name w:val="637FFDD5B8FC4290842CC0772B3A56E1"/>
    <w:rsid w:val="0069534B"/>
  </w:style>
  <w:style w:type="paragraph" w:customStyle="1" w:styleId="0B21D80D6B264BFD82EB964111F3D03E">
    <w:name w:val="0B21D80D6B264BFD82EB964111F3D03E"/>
    <w:rsid w:val="0069534B"/>
  </w:style>
  <w:style w:type="paragraph" w:customStyle="1" w:styleId="B4B4D18CBF8E4C28A8331A11D7D0DECD">
    <w:name w:val="B4B4D18CBF8E4C28A8331A11D7D0DECD"/>
    <w:rsid w:val="0069534B"/>
  </w:style>
  <w:style w:type="paragraph" w:customStyle="1" w:styleId="EF540BFD9B9A45B8A591B0530CDE646D">
    <w:name w:val="EF540BFD9B9A45B8A591B0530CDE646D"/>
    <w:rsid w:val="0069534B"/>
  </w:style>
  <w:style w:type="paragraph" w:customStyle="1" w:styleId="3A6FC1026DF84AD1A163DBFD362063DE">
    <w:name w:val="3A6FC1026DF84AD1A163DBFD362063DE"/>
    <w:rsid w:val="0069534B"/>
  </w:style>
  <w:style w:type="paragraph" w:customStyle="1" w:styleId="DA7A17B356AA4DD5A49868C44D818393">
    <w:name w:val="DA7A17B356AA4DD5A49868C44D818393"/>
    <w:rsid w:val="0069534B"/>
  </w:style>
  <w:style w:type="paragraph" w:customStyle="1" w:styleId="646E1DF8A26A487A8314C4EDF2C1E39D">
    <w:name w:val="646E1DF8A26A487A8314C4EDF2C1E39D"/>
    <w:rsid w:val="0069534B"/>
  </w:style>
  <w:style w:type="paragraph" w:customStyle="1" w:styleId="1D9C9004514449D69447A18A052C193E">
    <w:name w:val="1D9C9004514449D69447A18A052C193E"/>
    <w:rsid w:val="0069534B"/>
  </w:style>
  <w:style w:type="paragraph" w:customStyle="1" w:styleId="262705D493564CE492287C272AE96D10">
    <w:name w:val="262705D493564CE492287C272AE96D10"/>
    <w:rsid w:val="0069534B"/>
  </w:style>
  <w:style w:type="paragraph" w:customStyle="1" w:styleId="452CA50310524C77ACE1A5EDC702BD0A">
    <w:name w:val="452CA50310524C77ACE1A5EDC702BD0A"/>
    <w:rsid w:val="0069534B"/>
  </w:style>
  <w:style w:type="paragraph" w:customStyle="1" w:styleId="4A994F93463243FCA793CFDC7E663CC5">
    <w:name w:val="4A994F93463243FCA793CFDC7E663CC5"/>
    <w:rsid w:val="0069534B"/>
  </w:style>
  <w:style w:type="paragraph" w:customStyle="1" w:styleId="DDDE8C06969948A2A52655D970EC8CE9">
    <w:name w:val="DDDE8C06969948A2A52655D970EC8CE9"/>
    <w:rsid w:val="0069534B"/>
  </w:style>
  <w:style w:type="paragraph" w:customStyle="1" w:styleId="600140C9997743C9BA380B2204561E6C">
    <w:name w:val="600140C9997743C9BA380B2204561E6C"/>
    <w:rsid w:val="0069534B"/>
  </w:style>
  <w:style w:type="paragraph" w:customStyle="1" w:styleId="E34BF8E324F2461BB6CA14AA79E38290">
    <w:name w:val="E34BF8E324F2461BB6CA14AA79E38290"/>
    <w:rsid w:val="0069534B"/>
  </w:style>
  <w:style w:type="paragraph" w:customStyle="1" w:styleId="EB2924392D9D4AC481E1241B00DFEF61">
    <w:name w:val="EB2924392D9D4AC481E1241B00DFEF61"/>
    <w:rsid w:val="0069534B"/>
  </w:style>
  <w:style w:type="paragraph" w:customStyle="1" w:styleId="C4705F855B77458BA154D6208B5D343C">
    <w:name w:val="C4705F855B77458BA154D6208B5D343C"/>
    <w:rsid w:val="0069534B"/>
  </w:style>
  <w:style w:type="paragraph" w:customStyle="1" w:styleId="54ACC2C773BF480FBC756C48A3E867F5">
    <w:name w:val="54ACC2C773BF480FBC756C48A3E867F5"/>
    <w:rsid w:val="0069534B"/>
  </w:style>
  <w:style w:type="paragraph" w:customStyle="1" w:styleId="8CBCA8D4A95E4DDD9B94B992315C808C">
    <w:name w:val="8CBCA8D4A95E4DDD9B94B992315C808C"/>
    <w:rsid w:val="0069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kevin@kevinpdavis.com</CompanyPhone>
  <CompanyFax/>
  <CompanyEmail>http://softwarearchaeology.blogspot.com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P. Davis, Ph. D.</dc:creator>
  <cp:keywords>@kevinpdavis</cp:keywords>
  <cp:lastModifiedBy>Kevin Davis</cp:lastModifiedBy>
  <cp:revision>4</cp:revision>
  <cp:lastPrinted>2013-08-30T21:44:00Z</cp:lastPrinted>
  <dcterms:created xsi:type="dcterms:W3CDTF">2013-08-30T21:41:00Z</dcterms:created>
  <dcterms:modified xsi:type="dcterms:W3CDTF">2013-08-30T21:47:00Z</dcterms:modified>
  <cp:category>kevin@kevinpdavis.com | @kevinpdavis | http://www.kevinpdavis.com | http://softwarearchaeology.blogspot.com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